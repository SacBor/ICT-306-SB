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D84E" w14:textId="77777777" w:rsidR="007F30AE" w:rsidRPr="000E7483" w:rsidRDefault="009F37BE" w:rsidP="000E7483">
      <w:pPr>
        <w:pStyle w:val="Titre"/>
      </w:pPr>
      <w:proofErr w:type="spellStart"/>
      <w:r>
        <w:t>RukoSrak</w:t>
      </w:r>
      <w:proofErr w:type="spellEnd"/>
    </w:p>
    <w:p w14:paraId="18FCF19E" w14:textId="77777777" w:rsidR="000E7483" w:rsidRDefault="000E7483" w:rsidP="00D275C6">
      <w:pPr>
        <w:spacing w:before="2400"/>
        <w:jc w:val="center"/>
        <w:rPr>
          <w:rFonts w:cs="Arial"/>
          <w:sz w:val="22"/>
          <w:szCs w:val="22"/>
        </w:rPr>
      </w:pPr>
    </w:p>
    <w:p w14:paraId="3ACE069A" w14:textId="6111E3CD" w:rsidR="001D4577" w:rsidRDefault="001D4577" w:rsidP="000E7483">
      <w:pPr>
        <w:jc w:val="center"/>
      </w:pPr>
    </w:p>
    <w:p w14:paraId="7D4DF980" w14:textId="0A0F287C" w:rsidR="00D26566" w:rsidRPr="000E7483" w:rsidRDefault="00D26566" w:rsidP="000E7483">
      <w:pPr>
        <w:jc w:val="center"/>
      </w:pPr>
      <w:r>
        <w:rPr>
          <w:noProof/>
        </w:rPr>
        <w:drawing>
          <wp:inline distT="0" distB="0" distL="0" distR="0" wp14:anchorId="5240837B" wp14:editId="3B4A892E">
            <wp:extent cx="4248150" cy="4248150"/>
            <wp:effectExtent l="0" t="0" r="0" b="0"/>
            <wp:docPr id="1" name="Image 1" descr="logo of  building company RukoSrak . Image 2 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f  building company RukoSrak . Image 2 d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115F" w14:textId="77777777" w:rsidR="007F30AE" w:rsidRPr="000E7483" w:rsidRDefault="009F37BE" w:rsidP="000E7483">
      <w:pPr>
        <w:spacing w:before="2000"/>
        <w:jc w:val="center"/>
      </w:pPr>
      <w:r>
        <w:t>Sacha Borodkin – GRP1D</w:t>
      </w:r>
    </w:p>
    <w:p w14:paraId="0B0731AC" w14:textId="77777777" w:rsidR="007F30AE" w:rsidRPr="000E7483" w:rsidRDefault="009F37BE" w:rsidP="000E7483">
      <w:pPr>
        <w:jc w:val="center"/>
      </w:pPr>
      <w:r>
        <w:t>ETML Lausanne</w:t>
      </w:r>
    </w:p>
    <w:p w14:paraId="2E0943E4" w14:textId="77777777" w:rsidR="007F30AE" w:rsidRPr="000E7483" w:rsidRDefault="009F37BE" w:rsidP="000E7483">
      <w:pPr>
        <w:jc w:val="center"/>
      </w:pPr>
      <w:r>
        <w:t>24p</w:t>
      </w:r>
    </w:p>
    <w:p w14:paraId="347E4258" w14:textId="77777777" w:rsidR="007F30AE" w:rsidRPr="000E7483" w:rsidRDefault="009F37BE" w:rsidP="009F37BE">
      <w:pPr>
        <w:jc w:val="center"/>
      </w:pPr>
      <w:r>
        <w:t>Xavier Carrel</w:t>
      </w:r>
    </w:p>
    <w:p w14:paraId="6AC3EC8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954F617" w14:textId="5293D830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B71B968" w14:textId="3E4C5E5D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E297BB" w14:textId="598210C6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3E3CFAD" w14:textId="05D35D8B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5A30B85" w14:textId="744BD801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AFDC7D4" w14:textId="547BA17F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4E7FA0B" w14:textId="6CAAFC83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02C4C" w14:textId="608AF2AA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4603135" w14:textId="1D2BAE51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94C90AC" w14:textId="20B1526E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9570F32" w14:textId="0F606DBD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BEEBC8A" w14:textId="26620F82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0C3EFFE" w14:textId="7A2420DD" w:rsidR="00116F07" w:rsidRDefault="001631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7DAD8C3" w14:textId="46D151EE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1BA837D" w14:textId="41000DF2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53134C" w14:textId="0E3441CB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D182FFC" w14:textId="1CA52E21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3F5CD89" w14:textId="52B809E0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7DAC555" w14:textId="66F51FC8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ED10913" w14:textId="44C23458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455E46A" w14:textId="77A28937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E28670F" w14:textId="3E0130FA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F069F44" w14:textId="528F51DE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C18AE12" w14:textId="673D02D3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9DAD57C" w14:textId="2F9C8DBA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B3CD3EF" w14:textId="29A442E2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79B4228" w14:textId="1DA3AC22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A45B333" w14:textId="056B745F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EF88DFD" w14:textId="150787A1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06BC9F2" w14:textId="3A7E0FA2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22F3B1A" w14:textId="2AAA10E1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8FB4DC2" w14:textId="5DC58C28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BE2C1F2" w14:textId="2D1528AC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376324" w14:textId="0D316A6B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8E32A3A" w14:textId="25D6EA20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3DD7DE38" w14:textId="042C616D" w:rsidR="00116F07" w:rsidRDefault="001631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D74DA98" w14:textId="2CB4E098" w:rsidR="00116F07" w:rsidRDefault="001631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37AB5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6F2C14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9EE76C5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5C4F4E90" w14:textId="77777777" w:rsidR="008E53F9" w:rsidRPr="008E53F9" w:rsidRDefault="008E53F9" w:rsidP="008E53F9">
      <w:pPr>
        <w:pStyle w:val="Corpsdetexte"/>
      </w:pPr>
    </w:p>
    <w:p w14:paraId="6985D2D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DF6447E" w14:textId="77777777" w:rsidR="0015167D" w:rsidRPr="0015167D" w:rsidRDefault="0015167D" w:rsidP="0015167D">
      <w:pPr>
        <w:pStyle w:val="Retraitcorpsdetexte"/>
      </w:pPr>
    </w:p>
    <w:p w14:paraId="7BAE6D10" w14:textId="77777777" w:rsidR="0015167D" w:rsidRDefault="002F6EB5" w:rsidP="002F6EB5">
      <w:pPr>
        <w:pStyle w:val="Retraitcorpsdetexte"/>
        <w:jc w:val="center"/>
      </w:pPr>
      <w:proofErr w:type="spellStart"/>
      <w:r>
        <w:t>Rukosrak</w:t>
      </w:r>
      <w:proofErr w:type="spellEnd"/>
    </w:p>
    <w:p w14:paraId="6D9AF01A" w14:textId="48B3880D" w:rsidR="002F6EB5" w:rsidRDefault="005F5C3E" w:rsidP="002F6EB5">
      <w:pPr>
        <w:pStyle w:val="Retraitcorpsdetexte"/>
        <w:jc w:val="center"/>
      </w:pPr>
      <w:r w:rsidRPr="005F5C3E">
        <w:t xml:space="preserve">Equipe de construction qui a construit le métro sur </w:t>
      </w:r>
      <w:proofErr w:type="spellStart"/>
      <w:r w:rsidRPr="005F5C3E">
        <w:t>Troiyechina</w:t>
      </w:r>
      <w:proofErr w:type="spellEnd"/>
      <w:r w:rsidRPr="005F5C3E">
        <w:t xml:space="preserve"> et sur </w:t>
      </w:r>
      <w:proofErr w:type="spellStart"/>
      <w:r w:rsidRPr="005F5C3E">
        <w:t>Vynogradar</w:t>
      </w:r>
      <w:proofErr w:type="spellEnd"/>
    </w:p>
    <w:p w14:paraId="0CCF8E79" w14:textId="77777777" w:rsidR="005D1F19" w:rsidRDefault="005D1F19" w:rsidP="002F6EB5">
      <w:pPr>
        <w:pStyle w:val="Retraitcorpsdetexte"/>
        <w:jc w:val="center"/>
      </w:pPr>
    </w:p>
    <w:p w14:paraId="6BFA07DC" w14:textId="24E553E0" w:rsidR="00944D1D" w:rsidRDefault="00944D1D" w:rsidP="002F6EB5">
      <w:pPr>
        <w:pStyle w:val="Retraitcorpsdetexte"/>
        <w:jc w:val="center"/>
      </w:pPr>
      <w:r>
        <w:t>Rapidité</w:t>
      </w:r>
    </w:p>
    <w:p w14:paraId="720C6AD8" w14:textId="77777777" w:rsidR="00944D1D" w:rsidRDefault="00944D1D" w:rsidP="002F6EB5">
      <w:pPr>
        <w:pStyle w:val="Retraitcorpsdetexte"/>
        <w:jc w:val="center"/>
      </w:pPr>
      <w:r>
        <w:t>Qualité</w:t>
      </w:r>
    </w:p>
    <w:p w14:paraId="616BDE46" w14:textId="77777777" w:rsidR="00944D1D" w:rsidRDefault="00944D1D" w:rsidP="002F6EB5">
      <w:pPr>
        <w:pStyle w:val="Retraitcorpsdetexte"/>
        <w:jc w:val="center"/>
      </w:pPr>
      <w:r>
        <w:t>Bas prix</w:t>
      </w:r>
    </w:p>
    <w:p w14:paraId="023AFC60" w14:textId="77777777" w:rsidR="00944D1D" w:rsidRPr="00F664DF" w:rsidRDefault="00944D1D" w:rsidP="002F6EB5">
      <w:pPr>
        <w:pStyle w:val="Retraitcorpsdetexte"/>
        <w:jc w:val="center"/>
      </w:pPr>
      <w:r>
        <w:t xml:space="preserve">Choisissez 2 critères </w:t>
      </w:r>
    </w:p>
    <w:p w14:paraId="2BF0934B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74F625D" w14:textId="77777777" w:rsidR="0015167D" w:rsidRPr="0015167D" w:rsidRDefault="0015167D" w:rsidP="0015167D">
      <w:pPr>
        <w:pStyle w:val="Retraitcorpsdetexte"/>
      </w:pPr>
    </w:p>
    <w:p w14:paraId="4B7D6A84" w14:textId="77777777" w:rsidR="0015167D" w:rsidRPr="00F664DF" w:rsidRDefault="00413A3C" w:rsidP="0015167D">
      <w:pPr>
        <w:pStyle w:val="Retraitcorpsdetexte"/>
      </w:pPr>
      <w:r>
        <w:t xml:space="preserve">Création d’un hôtel sur la base d’un immeuble dans SweetHome3D </w:t>
      </w:r>
    </w:p>
    <w:p w14:paraId="256C36E7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4382F371" w14:textId="77777777" w:rsidR="0015167D" w:rsidRPr="0015167D" w:rsidRDefault="0015167D" w:rsidP="0015167D">
      <w:pPr>
        <w:pStyle w:val="Retraitcorpsdetexte"/>
      </w:pPr>
    </w:p>
    <w:p w14:paraId="5A956A45" w14:textId="3FEB77FF" w:rsidR="00F664DF" w:rsidRDefault="00D97110" w:rsidP="00F664DF">
      <w:pPr>
        <w:pStyle w:val="Retraitcorpsdetexte"/>
      </w:pPr>
      <w:r>
        <w:t>1)PC type bureau</w:t>
      </w:r>
    </w:p>
    <w:p w14:paraId="2696C9A9" w14:textId="77777777" w:rsidR="00D97110" w:rsidRDefault="00D97110" w:rsidP="00F664DF">
      <w:pPr>
        <w:pStyle w:val="Retraitcorpsdetexte"/>
      </w:pPr>
      <w:r>
        <w:t>2)accès à l’Internet</w:t>
      </w:r>
    </w:p>
    <w:p w14:paraId="47673718" w14:textId="56C18E8D" w:rsidR="00D97110" w:rsidRPr="00F664DF" w:rsidRDefault="00D97110" w:rsidP="00F664DF">
      <w:pPr>
        <w:pStyle w:val="Retraitcorpsdetexte"/>
      </w:pPr>
      <w:r>
        <w:t xml:space="preserve">3)logiciel SweetHome3D </w:t>
      </w:r>
    </w:p>
    <w:p w14:paraId="311ABB86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6998D114" w14:textId="77777777" w:rsidR="0015167D" w:rsidRPr="0015167D" w:rsidRDefault="0015167D" w:rsidP="0015167D">
      <w:pPr>
        <w:pStyle w:val="Retraitcorpsdetexte"/>
      </w:pPr>
    </w:p>
    <w:p w14:paraId="77F80172" w14:textId="2CA85234" w:rsidR="0015167D" w:rsidRPr="00F664DF" w:rsidRDefault="005D1F19" w:rsidP="0015167D">
      <w:pPr>
        <w:pStyle w:val="Retraitcorpsdetexte"/>
      </w:pPr>
      <w:r>
        <w:t>Suivre le module 306</w:t>
      </w:r>
    </w:p>
    <w:p w14:paraId="005C758B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7616042C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45AB1268" w14:textId="77777777" w:rsidR="00920F4E" w:rsidRDefault="00920F4E" w:rsidP="00920F4E">
      <w:pPr>
        <w:pStyle w:val="Retraitcorpsdetexte3"/>
      </w:pPr>
    </w:p>
    <w:p w14:paraId="4EEE02C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BECCAA9" w14:textId="77777777" w:rsidR="0015167D" w:rsidRPr="00920F4E" w:rsidRDefault="0015167D" w:rsidP="00920F4E">
      <w:pPr>
        <w:pStyle w:val="Retraitcorpsdetexte3"/>
      </w:pPr>
    </w:p>
    <w:p w14:paraId="6627645F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0428C72" w14:textId="77777777" w:rsidR="00F664DF" w:rsidRDefault="00F664DF" w:rsidP="00F664DF">
      <w:pPr>
        <w:pStyle w:val="Retraitcorpsdetexte3"/>
      </w:pPr>
    </w:p>
    <w:p w14:paraId="6412B58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3CCAB3CA" w14:textId="77777777" w:rsidR="0015167D" w:rsidRPr="00F664DF" w:rsidRDefault="0015167D" w:rsidP="00F664DF">
      <w:pPr>
        <w:pStyle w:val="Retraitcorpsdetexte3"/>
      </w:pPr>
    </w:p>
    <w:p w14:paraId="47602B9E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4F762111" w14:textId="77777777" w:rsidR="00F664DF" w:rsidRDefault="00F664DF" w:rsidP="00F664DF">
      <w:pPr>
        <w:pStyle w:val="Retraitcorpsdetexte3"/>
      </w:pPr>
    </w:p>
    <w:p w14:paraId="01DF6CC2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35C114F" w14:textId="77777777" w:rsidR="0015167D" w:rsidRPr="00F664DF" w:rsidRDefault="0015167D" w:rsidP="00F664DF">
      <w:pPr>
        <w:pStyle w:val="Retraitcorpsdetexte3"/>
      </w:pPr>
    </w:p>
    <w:p w14:paraId="2E1104CE" w14:textId="77777777" w:rsidR="00753A51" w:rsidRDefault="00753A51" w:rsidP="00EE55F0">
      <w:pPr>
        <w:pStyle w:val="Titre3"/>
      </w:pPr>
      <w:bookmarkStart w:id="13" w:name="_Toc128323761"/>
      <w:r w:rsidRPr="00EE16F0">
        <w:t>Contraintes</w:t>
      </w:r>
      <w:bookmarkEnd w:id="13"/>
    </w:p>
    <w:p w14:paraId="5DF21C0A" w14:textId="77777777" w:rsidR="00F664DF" w:rsidRDefault="00F664DF" w:rsidP="00F664DF">
      <w:pPr>
        <w:pStyle w:val="Retraitcorpsdetexte3"/>
      </w:pPr>
    </w:p>
    <w:p w14:paraId="2C2A973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8F885FA" w14:textId="77777777" w:rsidR="0015167D" w:rsidRPr="00F664DF" w:rsidRDefault="0015167D" w:rsidP="00F664DF">
      <w:pPr>
        <w:pStyle w:val="Retraitcorpsdetexte3"/>
      </w:pPr>
    </w:p>
    <w:p w14:paraId="7138B5F6" w14:textId="77777777" w:rsidR="00753A51" w:rsidRDefault="00753A51" w:rsidP="006E2CE8">
      <w:pPr>
        <w:pStyle w:val="Titre3"/>
      </w:pPr>
      <w:bookmarkStart w:id="14" w:name="_Toc128323762"/>
      <w:r w:rsidRPr="00EE16F0">
        <w:lastRenderedPageBreak/>
        <w:t>Travail à réaliser par l'apprenti</w:t>
      </w:r>
      <w:bookmarkEnd w:id="14"/>
    </w:p>
    <w:p w14:paraId="27A99F2C" w14:textId="77777777" w:rsidR="00F664DF" w:rsidRDefault="00F664DF" w:rsidP="00F664DF">
      <w:pPr>
        <w:pStyle w:val="Retraitcorpsdetexte3"/>
      </w:pPr>
    </w:p>
    <w:p w14:paraId="314C17C1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F380681" w14:textId="77777777" w:rsidR="0015167D" w:rsidRPr="00F664DF" w:rsidRDefault="0015167D" w:rsidP="00F664DF">
      <w:pPr>
        <w:pStyle w:val="Retraitcorpsdetexte3"/>
      </w:pPr>
    </w:p>
    <w:p w14:paraId="335E4FF7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42E8D0C" w14:textId="77777777" w:rsidR="00F664DF" w:rsidRDefault="00F664DF" w:rsidP="00F664DF">
      <w:pPr>
        <w:pStyle w:val="Retraitcorpsdetexte3"/>
      </w:pPr>
    </w:p>
    <w:p w14:paraId="48E5E8CA" w14:textId="15A1CE4B" w:rsidR="0015167D" w:rsidRDefault="008E53F9" w:rsidP="0015167D">
      <w:pPr>
        <w:pStyle w:val="Informations"/>
      </w:pPr>
      <w:r>
        <w:t xml:space="preserve">Objectifs </w:t>
      </w:r>
      <w:r w:rsidR="005F5C3E">
        <w:t>complémentaires au</w:t>
      </w:r>
      <w:r w:rsidR="005B27EF">
        <w:t xml:space="preserve"> cas où le projet n’est pas assez ambitieux dans le temps imparti</w:t>
      </w:r>
      <w:r w:rsidR="0015167D">
        <w:t xml:space="preserve">… </w:t>
      </w:r>
    </w:p>
    <w:p w14:paraId="372068A5" w14:textId="77777777" w:rsidR="0015167D" w:rsidRPr="00F664DF" w:rsidRDefault="0015167D" w:rsidP="00F664DF">
      <w:pPr>
        <w:pStyle w:val="Retraitcorpsdetexte3"/>
      </w:pPr>
    </w:p>
    <w:p w14:paraId="715B64EB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5A3B898D" w14:textId="77777777" w:rsidR="00F664DF" w:rsidRDefault="00F664DF" w:rsidP="00F664DF">
      <w:pPr>
        <w:pStyle w:val="Retraitcorpsdetexte3"/>
      </w:pPr>
    </w:p>
    <w:p w14:paraId="3918BB9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4E07F3F" w14:textId="77777777" w:rsidR="0015167D" w:rsidRPr="00F664DF" w:rsidRDefault="0015167D" w:rsidP="00F664DF">
      <w:pPr>
        <w:pStyle w:val="Retraitcorpsdetexte3"/>
      </w:pPr>
    </w:p>
    <w:p w14:paraId="337E57FF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1102AFC0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F1D119F" w14:textId="77777777" w:rsidR="00A400FD" w:rsidRDefault="00A400FD" w:rsidP="00F16ADE">
      <w:pPr>
        <w:pStyle w:val="Informations"/>
      </w:pPr>
    </w:p>
    <w:p w14:paraId="0939D56F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0ABDC08B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C905755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3873329E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669AFF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0F90650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3180B6A1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31EB065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05F3F3A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01096512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60772493" w14:textId="14288CAE" w:rsidR="00F16ADE" w:rsidRDefault="00F16ADE" w:rsidP="0076036D">
      <w:pPr>
        <w:pStyle w:val="Informations"/>
      </w:pPr>
    </w:p>
    <w:p w14:paraId="55C30EB8" w14:textId="141B6E7E" w:rsidR="00F16ADE" w:rsidRDefault="00F16ADE" w:rsidP="00D25DB9">
      <w:pPr>
        <w:pStyle w:val="Informations"/>
        <w:ind w:left="2138"/>
      </w:pPr>
    </w:p>
    <w:tbl>
      <w:tblPr>
        <w:tblStyle w:val="Grilledutableau"/>
        <w:tblW w:w="0" w:type="auto"/>
        <w:tblInd w:w="2138" w:type="dxa"/>
        <w:tblLook w:val="04A0" w:firstRow="1" w:lastRow="0" w:firstColumn="1" w:lastColumn="0" w:noHBand="0" w:noVBand="1"/>
      </w:tblPr>
      <w:tblGrid>
        <w:gridCol w:w="3482"/>
        <w:gridCol w:w="3440"/>
      </w:tblGrid>
      <w:tr w:rsidR="00D25DB9" w14:paraId="57D5B935" w14:textId="77777777" w:rsidTr="00D25DB9">
        <w:tc>
          <w:tcPr>
            <w:tcW w:w="4530" w:type="dxa"/>
          </w:tcPr>
          <w:p w14:paraId="48463EE5" w14:textId="360CF326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Date de début</w:t>
            </w:r>
          </w:p>
        </w:tc>
        <w:tc>
          <w:tcPr>
            <w:tcW w:w="4530" w:type="dxa"/>
          </w:tcPr>
          <w:p w14:paraId="49E7AC9C" w14:textId="0A0C240D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19 février 2024</w:t>
            </w:r>
          </w:p>
        </w:tc>
      </w:tr>
      <w:tr w:rsidR="00D25DB9" w14:paraId="0CA46B76" w14:textId="77777777" w:rsidTr="00D25DB9">
        <w:tc>
          <w:tcPr>
            <w:tcW w:w="4530" w:type="dxa"/>
          </w:tcPr>
          <w:p w14:paraId="3D2F0C9B" w14:textId="7BCD4834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Date de fin</w:t>
            </w:r>
          </w:p>
        </w:tc>
        <w:tc>
          <w:tcPr>
            <w:tcW w:w="4530" w:type="dxa"/>
          </w:tcPr>
          <w:p w14:paraId="510374CB" w14:textId="35767D85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16 mars 2024</w:t>
            </w:r>
          </w:p>
        </w:tc>
      </w:tr>
      <w:tr w:rsidR="00D25DB9" w14:paraId="68F65099" w14:textId="77777777" w:rsidTr="00D25DB9">
        <w:tc>
          <w:tcPr>
            <w:tcW w:w="4530" w:type="dxa"/>
          </w:tcPr>
          <w:p w14:paraId="1ABB4DEF" w14:textId="4E8C2013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Vacances</w:t>
            </w:r>
          </w:p>
        </w:tc>
        <w:tc>
          <w:tcPr>
            <w:tcW w:w="4530" w:type="dxa"/>
          </w:tcPr>
          <w:p w14:paraId="1EA988EB" w14:textId="18BF8CDC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12 – 19 février 2024</w:t>
            </w:r>
          </w:p>
        </w:tc>
      </w:tr>
      <w:tr w:rsidR="00D25DB9" w14:paraId="659FFBC1" w14:textId="77777777" w:rsidTr="00D25DB9">
        <w:tc>
          <w:tcPr>
            <w:tcW w:w="4530" w:type="dxa"/>
          </w:tcPr>
          <w:p w14:paraId="2BE784E3" w14:textId="4196991A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 xml:space="preserve">Nombre </w:t>
            </w:r>
            <w:r w:rsidRPr="00D25DB9">
              <w:rPr>
                <w:color w:val="000000" w:themeColor="text1"/>
              </w:rPr>
              <w:t>d’heures par semaine dédiées au projet</w:t>
            </w:r>
          </w:p>
          <w:p w14:paraId="4C7EE462" w14:textId="77777777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</w:p>
        </w:tc>
        <w:tc>
          <w:tcPr>
            <w:tcW w:w="4530" w:type="dxa"/>
          </w:tcPr>
          <w:p w14:paraId="3B0C6589" w14:textId="2CF6691B" w:rsidR="00D25DB9" w:rsidRPr="00D25DB9" w:rsidRDefault="00D25DB9" w:rsidP="00D25DB9">
            <w:pPr>
              <w:pStyle w:val="Informations"/>
              <w:ind w:left="0"/>
              <w:rPr>
                <w:color w:val="000000" w:themeColor="text1"/>
              </w:rPr>
            </w:pPr>
            <w:r w:rsidRPr="00D25DB9">
              <w:rPr>
                <w:color w:val="000000" w:themeColor="text1"/>
              </w:rPr>
              <w:t>3p par semaine</w:t>
            </w:r>
          </w:p>
        </w:tc>
      </w:tr>
    </w:tbl>
    <w:p w14:paraId="722470CB" w14:textId="77777777" w:rsidR="00F16ADE" w:rsidRDefault="00F16ADE" w:rsidP="0076036D">
      <w:pPr>
        <w:pStyle w:val="Informations"/>
      </w:pPr>
    </w:p>
    <w:p w14:paraId="59D7CEEC" w14:textId="2A7BB03F" w:rsidR="00F16ADE" w:rsidRDefault="00F16ADE" w:rsidP="00D25DB9">
      <w:pPr>
        <w:pStyle w:val="Informations"/>
        <w:ind w:left="0"/>
      </w:pPr>
      <w:bookmarkStart w:id="19" w:name="_GoBack"/>
      <w:bookmarkEnd w:id="19"/>
    </w:p>
    <w:p w14:paraId="472A26AD" w14:textId="77777777" w:rsidR="00F16ADE" w:rsidRDefault="00F16ADE" w:rsidP="00F16ADE">
      <w:pPr>
        <w:pStyle w:val="Informations"/>
      </w:pPr>
    </w:p>
    <w:p w14:paraId="371A9237" w14:textId="27FF7B5D" w:rsid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4710B701" w14:textId="16AE6433" w:rsidR="001C6786" w:rsidRDefault="005F5C3E" w:rsidP="001C6786">
      <w:pPr>
        <w:pStyle w:val="Titre3"/>
        <w:numPr>
          <w:ilvl w:val="0"/>
          <w:numId w:val="0"/>
        </w:numPr>
        <w:ind w:left="1814"/>
      </w:pPr>
      <w:r>
        <w:t>Chambre</w:t>
      </w:r>
      <w:r w:rsidR="001C6786">
        <w:t xml:space="preserve"> d'hôtel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58"/>
      </w:tblGrid>
      <w:tr w:rsidR="001C6786" w14:paraId="08DD2D82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7A14" w14:textId="77777777" w:rsidR="001C6786" w:rsidRDefault="001C6786">
            <w:r>
              <w:t>En tant que travailleur je veux une salle de relax dans hôtel  pour repos</w:t>
            </w:r>
          </w:p>
        </w:tc>
      </w:tr>
      <w:tr w:rsidR="001C6786" w14:paraId="6F2FC197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7858" w14:textId="77777777" w:rsidR="001C6786" w:rsidRDefault="001C678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16"/>
              <w:gridCol w:w="8322"/>
            </w:tblGrid>
            <w:tr w:rsidR="001C6786" w14:paraId="2637488D" w14:textId="77777777">
              <w:tc>
                <w:tcPr>
                  <w:tcW w:w="0" w:type="auto"/>
                  <w:hideMark/>
                </w:tcPr>
                <w:p w14:paraId="0D409094" w14:textId="77777777" w:rsidR="001C6786" w:rsidRDefault="001C6786">
                  <w:r>
                    <w:t>inter</w:t>
                  </w:r>
                </w:p>
              </w:tc>
              <w:tc>
                <w:tcPr>
                  <w:tcW w:w="0" w:type="auto"/>
                  <w:hideMark/>
                </w:tcPr>
                <w:p w14:paraId="00F7319F" w14:textId="77777777" w:rsidR="001C6786" w:rsidRDefault="001C6786">
                  <w:r>
                    <w:t>Dans la salle  quand j'entre je vois un grand tapis bleu</w:t>
                  </w:r>
                </w:p>
              </w:tc>
            </w:tr>
            <w:tr w:rsidR="001C6786" w14:paraId="1890E550" w14:textId="77777777">
              <w:tc>
                <w:tcPr>
                  <w:tcW w:w="0" w:type="auto"/>
                  <w:hideMark/>
                </w:tcPr>
                <w:p w14:paraId="31E70E02" w14:textId="77777777" w:rsidR="001C6786" w:rsidRDefault="001C6786">
                  <w:r>
                    <w:t>inter2</w:t>
                  </w:r>
                </w:p>
              </w:tc>
              <w:tc>
                <w:tcPr>
                  <w:tcW w:w="0" w:type="auto"/>
                  <w:hideMark/>
                </w:tcPr>
                <w:p w14:paraId="08113E55" w14:textId="77777777" w:rsidR="001C6786" w:rsidRDefault="001C6786">
                  <w:r>
                    <w:t>Dans la salle quand j'entre je vois les murs blancs</w:t>
                  </w:r>
                </w:p>
              </w:tc>
            </w:tr>
            <w:tr w:rsidR="001C6786" w14:paraId="3428DD40" w14:textId="77777777">
              <w:tc>
                <w:tcPr>
                  <w:tcW w:w="0" w:type="auto"/>
                  <w:hideMark/>
                </w:tcPr>
                <w:p w14:paraId="09B9E028" w14:textId="77777777" w:rsidR="001C6786" w:rsidRDefault="001C6786">
                  <w:r>
                    <w:t>inter 3</w:t>
                  </w:r>
                </w:p>
              </w:tc>
              <w:tc>
                <w:tcPr>
                  <w:tcW w:w="0" w:type="auto"/>
                  <w:hideMark/>
                </w:tcPr>
                <w:p w14:paraId="3AD90F33" w14:textId="77777777" w:rsidR="001C6786" w:rsidRDefault="001C6786">
                  <w:r>
                    <w:t>la salle a besoin d'être 10 sur 7 m avec un toilette séparé</w:t>
                  </w:r>
                </w:p>
              </w:tc>
            </w:tr>
            <w:tr w:rsidR="001C6786" w14:paraId="319E78F1" w14:textId="77777777">
              <w:tc>
                <w:tcPr>
                  <w:tcW w:w="0" w:type="auto"/>
                  <w:hideMark/>
                </w:tcPr>
                <w:p w14:paraId="1EBCA796" w14:textId="77777777" w:rsidR="001C6786" w:rsidRDefault="001C6786">
                  <w:r>
                    <w:t>lits</w:t>
                  </w:r>
                </w:p>
              </w:tc>
              <w:tc>
                <w:tcPr>
                  <w:tcW w:w="0" w:type="auto"/>
                  <w:hideMark/>
                </w:tcPr>
                <w:p w14:paraId="4675D5F9" w14:textId="77777777" w:rsidR="001C6786" w:rsidRDefault="001C6786">
                  <w:r>
                    <w:t>Dans la salle quand j'entre il y a 1 petit et 1 grand lit à droite de la porte</w:t>
                  </w:r>
                </w:p>
              </w:tc>
            </w:tr>
            <w:tr w:rsidR="001C6786" w14:paraId="62B49268" w14:textId="77777777">
              <w:tc>
                <w:tcPr>
                  <w:tcW w:w="0" w:type="auto"/>
                  <w:hideMark/>
                </w:tcPr>
                <w:p w14:paraId="279273F8" w14:textId="77777777" w:rsidR="001C6786" w:rsidRDefault="001C6786">
                  <w:r>
                    <w:t>balcon</w:t>
                  </w:r>
                </w:p>
              </w:tc>
              <w:tc>
                <w:tcPr>
                  <w:tcW w:w="0" w:type="auto"/>
                  <w:hideMark/>
                </w:tcPr>
                <w:p w14:paraId="3877B056" w14:textId="77777777" w:rsidR="001C6786" w:rsidRDefault="001C6786">
                  <w:r>
                    <w:t>quand j'entre  je vois un porte en face de la porte d'entrée avec un balcon</w:t>
                  </w:r>
                </w:p>
              </w:tc>
            </w:tr>
            <w:tr w:rsidR="001C6786" w14:paraId="791C7CD3" w14:textId="77777777">
              <w:tc>
                <w:tcPr>
                  <w:tcW w:w="0" w:type="auto"/>
                  <w:hideMark/>
                </w:tcPr>
                <w:p w14:paraId="44617E57" w14:textId="77777777" w:rsidR="001C6786" w:rsidRDefault="001C6786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B38B249" w14:textId="77777777" w:rsidR="001C6786" w:rsidRDefault="001C6786">
                  <w:r>
                    <w:t>quand j'entre je vois un télé avec une table et armoire à gauche de la porte d'entrée</w:t>
                  </w:r>
                </w:p>
              </w:tc>
            </w:tr>
            <w:tr w:rsidR="001C6786" w14:paraId="1B29A82F" w14:textId="77777777">
              <w:tc>
                <w:tcPr>
                  <w:tcW w:w="0" w:type="auto"/>
                  <w:hideMark/>
                </w:tcPr>
                <w:p w14:paraId="54ED907B" w14:textId="77777777" w:rsidR="001C6786" w:rsidRDefault="001C6786">
                  <w:r>
                    <w:t>lits1</w:t>
                  </w:r>
                </w:p>
              </w:tc>
              <w:tc>
                <w:tcPr>
                  <w:tcW w:w="0" w:type="auto"/>
                  <w:hideMark/>
                </w:tcPr>
                <w:p w14:paraId="38CC92D4" w14:textId="77777777" w:rsidR="001C6786" w:rsidRDefault="001C6786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1C6786" w14:paraId="3CBACE0E" w14:textId="77777777">
              <w:tc>
                <w:tcPr>
                  <w:tcW w:w="0" w:type="auto"/>
                  <w:hideMark/>
                </w:tcPr>
                <w:p w14:paraId="2825CC65" w14:textId="77777777" w:rsidR="001C6786" w:rsidRDefault="001C6786">
                  <w:r>
                    <w:lastRenderedPageBreak/>
                    <w:t>toilette</w:t>
                  </w:r>
                </w:p>
              </w:tc>
              <w:tc>
                <w:tcPr>
                  <w:tcW w:w="0" w:type="auto"/>
                  <w:hideMark/>
                </w:tcPr>
                <w:p w14:paraId="4D1F16CE" w14:textId="77777777" w:rsidR="001C6786" w:rsidRDefault="001C6786">
                  <w:r>
                    <w:t>dans toilette quand j'entre il y a toilette, lavabo et douche</w:t>
                  </w:r>
                </w:p>
              </w:tc>
            </w:tr>
          </w:tbl>
          <w:p w14:paraId="657FB42B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0F2C775B" w14:textId="77777777" w:rsidR="001C6786" w:rsidRPr="001C6786" w:rsidRDefault="001C6786" w:rsidP="001C6786">
      <w:pPr>
        <w:pStyle w:val="Corpsdetexte"/>
      </w:pPr>
    </w:p>
    <w:p w14:paraId="61DFEAA1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proofErr w:type="gramStart"/>
      <w:r>
        <w:t>couloir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2"/>
      </w:tblGrid>
      <w:tr w:rsidR="001C6786" w14:paraId="35B8D738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D1C" w14:textId="77777777" w:rsidR="001C6786" w:rsidRDefault="001C6786">
            <w:r>
              <w:t>En tant que dans hôtel il a besoin d'être un couloir</w:t>
            </w:r>
          </w:p>
        </w:tc>
      </w:tr>
      <w:tr w:rsidR="001C6786" w14:paraId="5537A560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5657" w14:textId="77777777" w:rsidR="001C6786" w:rsidRDefault="001C678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6766"/>
            </w:tblGrid>
            <w:tr w:rsidR="001C6786" w14:paraId="07FDC9D1" w14:textId="77777777">
              <w:tc>
                <w:tcPr>
                  <w:tcW w:w="0" w:type="auto"/>
                  <w:hideMark/>
                </w:tcPr>
                <w:p w14:paraId="266DF6AA" w14:textId="77777777" w:rsidR="001C6786" w:rsidRDefault="001C6786">
                  <w:r>
                    <w:t>dehors</w:t>
                  </w:r>
                </w:p>
              </w:tc>
              <w:tc>
                <w:tcPr>
                  <w:tcW w:w="0" w:type="auto"/>
                  <w:hideMark/>
                </w:tcPr>
                <w:p w14:paraId="639C8DEE" w14:textId="77777777" w:rsidR="001C6786" w:rsidRDefault="001C6786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1C6786" w14:paraId="034567F8" w14:textId="77777777">
              <w:tc>
                <w:tcPr>
                  <w:tcW w:w="0" w:type="auto"/>
                  <w:hideMark/>
                </w:tcPr>
                <w:p w14:paraId="2E340F0C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1E321B13" w14:textId="77777777" w:rsidR="001C6786" w:rsidRDefault="001C6786">
                  <w:r>
                    <w:t>Dans le couloir il y a des peintures  entre les portes</w:t>
                  </w:r>
                </w:p>
              </w:tc>
            </w:tr>
            <w:tr w:rsidR="001C6786" w14:paraId="1CF38591" w14:textId="77777777">
              <w:tc>
                <w:tcPr>
                  <w:tcW w:w="0" w:type="auto"/>
                  <w:hideMark/>
                </w:tcPr>
                <w:p w14:paraId="18B25430" w14:textId="77777777" w:rsidR="001C6786" w:rsidRDefault="001C6786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C5466AC" w14:textId="77777777" w:rsidR="001C6786" w:rsidRDefault="001C6786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1C6786" w14:paraId="575F0CEA" w14:textId="77777777">
              <w:tc>
                <w:tcPr>
                  <w:tcW w:w="0" w:type="auto"/>
                  <w:hideMark/>
                </w:tcPr>
                <w:p w14:paraId="4557BE2D" w14:textId="77777777" w:rsidR="001C6786" w:rsidRDefault="001C6786">
                  <w:r>
                    <w:t>poubelle</w:t>
                  </w:r>
                </w:p>
              </w:tc>
              <w:tc>
                <w:tcPr>
                  <w:tcW w:w="0" w:type="auto"/>
                  <w:hideMark/>
                </w:tcPr>
                <w:p w14:paraId="5227AE85" w14:textId="77777777" w:rsidR="001C6786" w:rsidRDefault="001C6786">
                  <w:r>
                    <w:t>dans couloir  quand je passe il y a des poubelles</w:t>
                  </w:r>
                </w:p>
              </w:tc>
            </w:tr>
            <w:tr w:rsidR="001C6786" w14:paraId="26492A7A" w14:textId="77777777">
              <w:tc>
                <w:tcPr>
                  <w:tcW w:w="0" w:type="auto"/>
                  <w:hideMark/>
                </w:tcPr>
                <w:p w14:paraId="747F5CB9" w14:textId="77777777" w:rsidR="001C6786" w:rsidRDefault="001C6786">
                  <w:r>
                    <w:t>chemins</w:t>
                  </w:r>
                </w:p>
              </w:tc>
              <w:tc>
                <w:tcPr>
                  <w:tcW w:w="0" w:type="auto"/>
                  <w:hideMark/>
                </w:tcPr>
                <w:p w14:paraId="55151EBD" w14:textId="77777777" w:rsidR="001C6786" w:rsidRDefault="001C6786">
                  <w:r>
                    <w:t>dans couloirs  quand je passe  il y a chemin au garage</w:t>
                  </w:r>
                </w:p>
              </w:tc>
            </w:tr>
            <w:tr w:rsidR="001C6786" w14:paraId="0AF2D8FD" w14:textId="77777777">
              <w:tc>
                <w:tcPr>
                  <w:tcW w:w="0" w:type="auto"/>
                  <w:hideMark/>
                </w:tcPr>
                <w:p w14:paraId="5FEF60C9" w14:textId="77777777" w:rsidR="001C6786" w:rsidRDefault="001C6786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14:paraId="7D60F062" w14:textId="77777777" w:rsidR="001C6786" w:rsidRDefault="001C6786">
                  <w:r>
                    <w:t>dans couloir quand je passe il y a un tapis à toute longueur de couloir</w:t>
                  </w:r>
                </w:p>
              </w:tc>
            </w:tr>
            <w:tr w:rsidR="001C6786" w14:paraId="3E6E082C" w14:textId="77777777">
              <w:tc>
                <w:tcPr>
                  <w:tcW w:w="0" w:type="auto"/>
                  <w:hideMark/>
                </w:tcPr>
                <w:p w14:paraId="217B1F47" w14:textId="77777777" w:rsidR="001C6786" w:rsidRDefault="001C6786">
                  <w:r>
                    <w:t>wifi</w:t>
                  </w:r>
                </w:p>
              </w:tc>
              <w:tc>
                <w:tcPr>
                  <w:tcW w:w="0" w:type="auto"/>
                  <w:hideMark/>
                </w:tcPr>
                <w:p w14:paraId="0B6BB792" w14:textId="77777777" w:rsidR="001C6786" w:rsidRDefault="001C6786">
                  <w:r>
                    <w:t>dans le couloir quand j'entre il y a une borne wifi pour étage</w:t>
                  </w:r>
                </w:p>
              </w:tc>
            </w:tr>
            <w:tr w:rsidR="001C6786" w14:paraId="4107F54F" w14:textId="77777777">
              <w:tc>
                <w:tcPr>
                  <w:tcW w:w="0" w:type="auto"/>
                  <w:hideMark/>
                </w:tcPr>
                <w:p w14:paraId="1E3C594D" w14:textId="77777777" w:rsidR="001C6786" w:rsidRDefault="001C6786">
                  <w:r>
                    <w:t>eau</w:t>
                  </w:r>
                </w:p>
              </w:tc>
              <w:tc>
                <w:tcPr>
                  <w:tcW w:w="0" w:type="auto"/>
                  <w:hideMark/>
                </w:tcPr>
                <w:p w14:paraId="0C3AA63C" w14:textId="77777777" w:rsidR="001C6786" w:rsidRDefault="001C6786">
                  <w:r>
                    <w:t>dans le couloirs quand je passe il y a des machines é l'eau</w:t>
                  </w:r>
                </w:p>
              </w:tc>
            </w:tr>
          </w:tbl>
          <w:p w14:paraId="695AA34D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5171684A" w14:textId="0425BC3C" w:rsidR="008E47A1" w:rsidRDefault="008E47A1" w:rsidP="008E47A1">
      <w:pPr>
        <w:pStyle w:val="Corpsdetexte"/>
      </w:pPr>
    </w:p>
    <w:p w14:paraId="3D3A539B" w14:textId="77777777" w:rsidR="001C6786" w:rsidRDefault="001C6786" w:rsidP="001C6786">
      <w:pPr>
        <w:pStyle w:val="Titre3"/>
        <w:numPr>
          <w:ilvl w:val="0"/>
          <w:numId w:val="0"/>
        </w:numPr>
        <w:ind w:left="1814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</w:tblGrid>
      <w:tr w:rsidR="001C6786" w14:paraId="6201296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4066" w14:textId="77777777" w:rsidR="001C6786" w:rsidRDefault="001C6786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1C6786" w14:paraId="4EEA600C" w14:textId="77777777" w:rsidTr="001C678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000E" w14:textId="77777777" w:rsidR="001C6786" w:rsidRDefault="001C6786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52"/>
              <w:gridCol w:w="7641"/>
            </w:tblGrid>
            <w:tr w:rsidR="001C6786" w14:paraId="059033E9" w14:textId="77777777">
              <w:tc>
                <w:tcPr>
                  <w:tcW w:w="0" w:type="auto"/>
                  <w:hideMark/>
                </w:tcPr>
                <w:p w14:paraId="2BD20D00" w14:textId="77777777" w:rsidR="001C6786" w:rsidRDefault="001C6786">
                  <w:r>
                    <w:t>centre</w:t>
                  </w:r>
                </w:p>
              </w:tc>
              <w:tc>
                <w:tcPr>
                  <w:tcW w:w="0" w:type="auto"/>
                  <w:hideMark/>
                </w:tcPr>
                <w:p w14:paraId="344992C4" w14:textId="77777777" w:rsidR="001C6786" w:rsidRDefault="001C6786">
                  <w:r>
                    <w:t>dans la salle quand j' entre  au centre il y a une table</w:t>
                  </w:r>
                </w:p>
              </w:tc>
            </w:tr>
            <w:tr w:rsidR="001C6786" w14:paraId="5238D9DB" w14:textId="77777777">
              <w:tc>
                <w:tcPr>
                  <w:tcW w:w="0" w:type="auto"/>
                  <w:hideMark/>
                </w:tcPr>
                <w:p w14:paraId="082428CC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6E3DC198" w14:textId="77777777" w:rsidR="001C6786" w:rsidRDefault="001C6786">
                  <w:r>
                    <w:t>dans la salle  quand j'entre en face de la porte il y a un grand télé sur le mur</w:t>
                  </w:r>
                </w:p>
              </w:tc>
            </w:tr>
            <w:tr w:rsidR="001C6786" w14:paraId="4446B8E7" w14:textId="77777777">
              <w:tc>
                <w:tcPr>
                  <w:tcW w:w="0" w:type="auto"/>
                  <w:hideMark/>
                </w:tcPr>
                <w:p w14:paraId="6A0A874A" w14:textId="77777777" w:rsidR="001C6786" w:rsidRDefault="001C6786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0F50ED4" w14:textId="77777777" w:rsidR="001C6786" w:rsidRDefault="001C6786">
                  <w:r>
                    <w:t>dans la salle  quand j'entre  il y a beaucoup de sacs ottomans</w:t>
                  </w:r>
                </w:p>
              </w:tc>
            </w:tr>
            <w:tr w:rsidR="001C6786" w14:paraId="6F73C6D3" w14:textId="77777777">
              <w:tc>
                <w:tcPr>
                  <w:tcW w:w="0" w:type="auto"/>
                  <w:hideMark/>
                </w:tcPr>
                <w:p w14:paraId="6830403F" w14:textId="77777777" w:rsidR="001C6786" w:rsidRDefault="001C6786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E1D91EC" w14:textId="77777777" w:rsidR="001C6786" w:rsidRDefault="001C6786">
                  <w:r>
                    <w:t>dans la salle Quand j'entre  il y a un console des jeux sous le télé</w:t>
                  </w:r>
                </w:p>
              </w:tc>
            </w:tr>
            <w:tr w:rsidR="001C6786" w14:paraId="39D709D8" w14:textId="77777777">
              <w:tc>
                <w:tcPr>
                  <w:tcW w:w="0" w:type="auto"/>
                  <w:hideMark/>
                </w:tcPr>
                <w:p w14:paraId="479F806B" w14:textId="77777777" w:rsidR="001C6786" w:rsidRDefault="001C6786">
                  <w:r>
                    <w:t>lumières</w:t>
                  </w:r>
                </w:p>
              </w:tc>
              <w:tc>
                <w:tcPr>
                  <w:tcW w:w="0" w:type="auto"/>
                  <w:hideMark/>
                </w:tcPr>
                <w:p w14:paraId="4D0E54C6" w14:textId="77777777" w:rsidR="001C6786" w:rsidRDefault="001C6786">
                  <w:r>
                    <w:t>dans la salle  quand j'entre  il y a le néon sur le tout périmètre de la salle</w:t>
                  </w:r>
                </w:p>
              </w:tc>
            </w:tr>
            <w:tr w:rsidR="001C6786" w14:paraId="43ADA4A7" w14:textId="77777777">
              <w:tc>
                <w:tcPr>
                  <w:tcW w:w="0" w:type="auto"/>
                  <w:hideMark/>
                </w:tcPr>
                <w:p w14:paraId="09A17C1D" w14:textId="77777777" w:rsidR="001C6786" w:rsidRDefault="001C6786">
                  <w:r>
                    <w:t>fenêtres</w:t>
                  </w:r>
                </w:p>
              </w:tc>
              <w:tc>
                <w:tcPr>
                  <w:tcW w:w="0" w:type="auto"/>
                  <w:hideMark/>
                </w:tcPr>
                <w:p w14:paraId="13231371" w14:textId="77777777" w:rsidR="001C6786" w:rsidRDefault="001C6786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1C6786" w14:paraId="1430CCB7" w14:textId="77777777">
              <w:tc>
                <w:tcPr>
                  <w:tcW w:w="0" w:type="auto"/>
                  <w:hideMark/>
                </w:tcPr>
                <w:p w14:paraId="779262E5" w14:textId="77777777" w:rsidR="001C6786" w:rsidRDefault="001C6786">
                  <w:r>
                    <w:t>stores</w:t>
                  </w:r>
                </w:p>
              </w:tc>
              <w:tc>
                <w:tcPr>
                  <w:tcW w:w="0" w:type="auto"/>
                  <w:hideMark/>
                </w:tcPr>
                <w:p w14:paraId="45E8EF4A" w14:textId="77777777" w:rsidR="001C6786" w:rsidRDefault="001C6786">
                  <w:r>
                    <w:t>dans la salle quand j'entre  il y a des store sur des fenêtres</w:t>
                  </w:r>
                </w:p>
              </w:tc>
            </w:tr>
            <w:tr w:rsidR="001C6786" w14:paraId="5D4A2E8B" w14:textId="77777777">
              <w:tc>
                <w:tcPr>
                  <w:tcW w:w="0" w:type="auto"/>
                  <w:hideMark/>
                </w:tcPr>
                <w:p w14:paraId="2F2A525C" w14:textId="77777777" w:rsidR="001C6786" w:rsidRDefault="001C6786">
                  <w:r>
                    <w:t>bibliothèque</w:t>
                  </w:r>
                </w:p>
              </w:tc>
              <w:tc>
                <w:tcPr>
                  <w:tcW w:w="0" w:type="auto"/>
                  <w:hideMark/>
                </w:tcPr>
                <w:p w14:paraId="05A67103" w14:textId="77777777" w:rsidR="001C6786" w:rsidRDefault="001C6786">
                  <w:r>
                    <w:t>dans la salle  quand j'entre il y a une bibliothèque à droite de la porte d'entrée</w:t>
                  </w:r>
                </w:p>
              </w:tc>
            </w:tr>
          </w:tbl>
          <w:p w14:paraId="01E87C04" w14:textId="77777777" w:rsidR="001C6786" w:rsidRDefault="001C6786">
            <w:pPr>
              <w:rPr>
                <w:rFonts w:ascii="Calibri" w:eastAsia="Calibri" w:hAnsi="Calibri" w:cs="Calibri"/>
              </w:rPr>
            </w:pPr>
          </w:p>
        </w:tc>
      </w:tr>
    </w:tbl>
    <w:p w14:paraId="107387DA" w14:textId="77777777" w:rsidR="001C6786" w:rsidRDefault="001C6786" w:rsidP="001C6786">
      <w:pPr>
        <w:rPr>
          <w:rFonts w:ascii="Calibri" w:eastAsia="Calibri" w:hAnsi="Calibri" w:cs="Calibri"/>
        </w:rPr>
      </w:pPr>
    </w:p>
    <w:p w14:paraId="36B30B19" w14:textId="77777777" w:rsidR="001C6786" w:rsidRPr="008E47A1" w:rsidRDefault="001C6786" w:rsidP="008E47A1">
      <w:pPr>
        <w:pStyle w:val="Corpsdetexte"/>
      </w:pPr>
    </w:p>
    <w:p w14:paraId="116819E1" w14:textId="77777777"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14:paraId="509A3C07" w14:textId="77777777"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14:paraId="47FDC856" w14:textId="77777777"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14:paraId="6DFB6561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606D27C8" w14:textId="77777777"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14:paraId="569C1313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3C949D90" w14:textId="77777777" w:rsidR="00446E95" w:rsidRDefault="00446E95" w:rsidP="00446E95">
      <w:pPr>
        <w:pStyle w:val="Informations"/>
      </w:pPr>
    </w:p>
    <w:p w14:paraId="2C6D791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7ECBA179" w14:textId="77777777" w:rsidR="00446E95" w:rsidRDefault="00446E95" w:rsidP="00446E95">
      <w:pPr>
        <w:pStyle w:val="Informations"/>
      </w:pPr>
    </w:p>
    <w:p w14:paraId="64FEA6A6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184C2CB6" w14:textId="77777777"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14:paraId="3D5C060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0E5F1D92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1FE2F45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F6863FA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22D035AE" w14:textId="77777777"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lastRenderedPageBreak/>
        <w:t>Réalisation</w:t>
      </w:r>
      <w:bookmarkEnd w:id="29"/>
      <w:bookmarkEnd w:id="30"/>
      <w:bookmarkEnd w:id="31"/>
    </w:p>
    <w:p w14:paraId="28A80F1B" w14:textId="77777777"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14:paraId="52584FC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0FA793D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4409E61D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4ACDAEEA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4FBC32A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14:paraId="01F117BA" w14:textId="77777777" w:rsidR="00116F07" w:rsidRDefault="00116F07" w:rsidP="00116F07">
      <w:pPr>
        <w:pStyle w:val="Titre2"/>
      </w:pPr>
      <w:bookmarkStart w:id="33" w:name="_Toc128323774"/>
      <w:r>
        <w:t>Installation</w:t>
      </w:r>
    </w:p>
    <w:p w14:paraId="1927FE3C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2E50F81A" w14:textId="77777777" w:rsidR="005C1848" w:rsidRPr="007F30AE" w:rsidRDefault="005C1848" w:rsidP="005C1848">
      <w:pPr>
        <w:pStyle w:val="Titre2"/>
      </w:pPr>
      <w:r>
        <w:t>Planification détaillée</w:t>
      </w:r>
      <w:bookmarkEnd w:id="33"/>
    </w:p>
    <w:p w14:paraId="734ABFAE" w14:textId="77777777"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14:paraId="15A865EF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785B2EB4" w14:textId="77777777"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14:paraId="5D1BA806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909D91B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9DA9C00" w14:textId="77777777"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14:paraId="329F98DF" w14:textId="77777777"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14:paraId="2FB879EE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532A6DE9" w14:textId="77777777"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14:paraId="1DC7644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55FC3F4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45ED2349" w14:textId="77777777"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14:paraId="356F717A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F611384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1A36594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20C3769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9B694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C6EDF04" w14:textId="77777777"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14:paraId="146E497D" w14:textId="77777777"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14:paraId="6605FA4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E5E7226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84DC9CF" w14:textId="77777777"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14:paraId="3B43F845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9984263" w14:textId="77777777"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14:paraId="2137A935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6F63168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764A67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B53FB1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FD3F6CB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1AFC35A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2EE64C55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lastRenderedPageBreak/>
        <w:t>Divers</w:t>
      </w:r>
      <w:bookmarkEnd w:id="53"/>
      <w:bookmarkEnd w:id="54"/>
      <w:bookmarkEnd w:id="55"/>
    </w:p>
    <w:p w14:paraId="540B1D4A" w14:textId="77777777"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14:paraId="496F7381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53AEEA9D" w14:textId="77777777"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14:paraId="786B5F33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A302362" w14:textId="77777777"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14:paraId="33CA4A2F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28CAFE8" w14:textId="77777777"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14:paraId="1A45586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15C803D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4B09FCC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6EEFD80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  <w:r w:rsidR="009F37BE">
        <w:t xml:space="preserve">       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3088" w14:textId="77777777" w:rsidR="001631C4" w:rsidRDefault="001631C4">
      <w:r>
        <w:separator/>
      </w:r>
    </w:p>
  </w:endnote>
  <w:endnote w:type="continuationSeparator" w:id="0">
    <w:p w14:paraId="2F028F24" w14:textId="77777777" w:rsidR="001631C4" w:rsidRDefault="0016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6850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0C5F1323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59C2B7A" w14:textId="09AFEC9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AB5" w:rsidRPr="00237AB5">
              <w:rPr>
                <w:rFonts w:cs="Arial"/>
                <w:noProof/>
                <w:szCs w:val="16"/>
              </w:rPr>
              <w:t>Sacha Borodkin</w:t>
            </w:r>
          </w:fldSimple>
        </w:p>
        <w:p w14:paraId="333CC4C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D550D5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2EE55D2" w14:textId="43BA64D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9F3453" w14:textId="77777777" w:rsidTr="00E52B61">
      <w:trPr>
        <w:jc w:val="center"/>
      </w:trPr>
      <w:tc>
        <w:tcPr>
          <w:tcW w:w="3510" w:type="dxa"/>
          <w:vAlign w:val="center"/>
        </w:tcPr>
        <w:p w14:paraId="366DE1E3" w14:textId="7777E422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AB5">
            <w:rPr>
              <w:noProof/>
            </w:rPr>
            <w:t>Sacha</w:t>
          </w:r>
          <w:proofErr w:type="spellEnd"/>
          <w:r w:rsidR="00237AB5">
            <w:rPr>
              <w:noProof/>
            </w:rPr>
            <w:t xml:space="preserve"> Borodkin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7F8677" w14:textId="7AD3F868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25DB9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25DB9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75658F3" w14:textId="1A5DF24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AB5">
            <w:rPr>
              <w:rFonts w:cs="Arial"/>
              <w:noProof/>
              <w:szCs w:val="16"/>
            </w:rPr>
            <w:t>30.01.2024 15:46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FA4319" w14:textId="77777777" w:rsidTr="00E52B61">
      <w:trPr>
        <w:jc w:val="center"/>
      </w:trPr>
      <w:tc>
        <w:tcPr>
          <w:tcW w:w="3510" w:type="dxa"/>
          <w:vAlign w:val="center"/>
        </w:tcPr>
        <w:p w14:paraId="14A72A06" w14:textId="43B6533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AB5" w:rsidRPr="00237AB5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25DB9">
            <w:rPr>
              <w:rFonts w:cs="Arial"/>
              <w:noProof/>
              <w:szCs w:val="16"/>
            </w:rPr>
            <w:t>06.02.2024 15:25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C03E1CC" w14:textId="7322C24A" w:rsidR="00AA4393" w:rsidRPr="00000197" w:rsidRDefault="009D5103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AB5" w:rsidRPr="00237AB5">
              <w:rPr>
                <w:rFonts w:cs="Arial"/>
                <w:noProof/>
                <w:szCs w:val="16"/>
              </w:rPr>
              <w:t>Rapport</w:t>
            </w:r>
            <w:r w:rsidR="00237AB5">
              <w:rPr>
                <w:noProof/>
              </w:rPr>
              <w:t xml:space="preserve"> de projet Sacha Bor RukoSrak1</w:t>
            </w:r>
          </w:fldSimple>
        </w:p>
      </w:tc>
    </w:tr>
  </w:tbl>
  <w:p w14:paraId="7AECF6D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F224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40292" w14:textId="77777777" w:rsidR="001631C4" w:rsidRDefault="001631C4">
      <w:r>
        <w:separator/>
      </w:r>
    </w:p>
  </w:footnote>
  <w:footnote w:type="continuationSeparator" w:id="0">
    <w:p w14:paraId="7986EA90" w14:textId="77777777" w:rsidR="001631C4" w:rsidRDefault="00163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94E1B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2268D8B6" w14:textId="77777777">
      <w:trPr>
        <w:trHeight w:val="536"/>
        <w:jc w:val="center"/>
      </w:trPr>
      <w:tc>
        <w:tcPr>
          <w:tcW w:w="2445" w:type="dxa"/>
          <w:vAlign w:val="center"/>
        </w:tcPr>
        <w:p w14:paraId="4ACDBC4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1BCE967" w14:textId="77777777" w:rsidR="00AA4393" w:rsidRPr="00B4738A" w:rsidRDefault="00AA4393" w:rsidP="00B4738A"/>
      </w:tc>
      <w:tc>
        <w:tcPr>
          <w:tcW w:w="2283" w:type="dxa"/>
          <w:vAlign w:val="center"/>
        </w:tcPr>
        <w:p w14:paraId="5752E6B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327AF20" wp14:editId="74760D4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4E91BD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171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BE"/>
    <w:rsid w:val="00000197"/>
    <w:rsid w:val="00005C76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631C4"/>
    <w:rsid w:val="001764CE"/>
    <w:rsid w:val="00183417"/>
    <w:rsid w:val="001C454D"/>
    <w:rsid w:val="001C6786"/>
    <w:rsid w:val="001D4577"/>
    <w:rsid w:val="001D72BA"/>
    <w:rsid w:val="001F2420"/>
    <w:rsid w:val="001F6EEB"/>
    <w:rsid w:val="00237AB5"/>
    <w:rsid w:val="00253B45"/>
    <w:rsid w:val="002770F3"/>
    <w:rsid w:val="002951BD"/>
    <w:rsid w:val="00297E2A"/>
    <w:rsid w:val="002B1E09"/>
    <w:rsid w:val="002B6893"/>
    <w:rsid w:val="002C6634"/>
    <w:rsid w:val="002D7D46"/>
    <w:rsid w:val="002F038B"/>
    <w:rsid w:val="002F6EB5"/>
    <w:rsid w:val="00310160"/>
    <w:rsid w:val="0031563E"/>
    <w:rsid w:val="0034172E"/>
    <w:rsid w:val="0037071E"/>
    <w:rsid w:val="00373F16"/>
    <w:rsid w:val="003E018B"/>
    <w:rsid w:val="003E32B9"/>
    <w:rsid w:val="003F1870"/>
    <w:rsid w:val="00407333"/>
    <w:rsid w:val="0040782E"/>
    <w:rsid w:val="00413A3C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298"/>
    <w:rsid w:val="0055647F"/>
    <w:rsid w:val="00571E4B"/>
    <w:rsid w:val="00574085"/>
    <w:rsid w:val="005926D0"/>
    <w:rsid w:val="005A3FBF"/>
    <w:rsid w:val="005B27EF"/>
    <w:rsid w:val="005C1848"/>
    <w:rsid w:val="005D15BC"/>
    <w:rsid w:val="005D1F19"/>
    <w:rsid w:val="005E6192"/>
    <w:rsid w:val="005E6B56"/>
    <w:rsid w:val="005F5C3E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47A1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44D1D"/>
    <w:rsid w:val="00955930"/>
    <w:rsid w:val="00961794"/>
    <w:rsid w:val="0099022A"/>
    <w:rsid w:val="009B009E"/>
    <w:rsid w:val="009B190E"/>
    <w:rsid w:val="009B204C"/>
    <w:rsid w:val="009B6FDC"/>
    <w:rsid w:val="009D1A69"/>
    <w:rsid w:val="009D480B"/>
    <w:rsid w:val="009D5103"/>
    <w:rsid w:val="009F37BE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5DB9"/>
    <w:rsid w:val="00D26566"/>
    <w:rsid w:val="00D275C6"/>
    <w:rsid w:val="00D405C9"/>
    <w:rsid w:val="00D64B85"/>
    <w:rsid w:val="00D64F19"/>
    <w:rsid w:val="00D82BEB"/>
    <w:rsid w:val="00D97110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3B17C6F"/>
  <w15:docId w15:val="{648295CA-FCF7-4F32-8B14-B7A8EAF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arquedecommentaire">
    <w:name w:val="annotation reference"/>
    <w:basedOn w:val="Policepardfaut"/>
    <w:semiHidden/>
    <w:unhideWhenUsed/>
    <w:rsid w:val="00413A3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13A3C"/>
  </w:style>
  <w:style w:type="character" w:customStyle="1" w:styleId="CommentaireCar">
    <w:name w:val="Commentaire Car"/>
    <w:basedOn w:val="Policepardfaut"/>
    <w:link w:val="Commentaire"/>
    <w:semiHidden/>
    <w:rsid w:val="00413A3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13A3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13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borodkin\Documents\GitHub\ICT-306-SB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36C24-7241-4DD4-9CA7-8ADA7314F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4</TotalTime>
  <Pages>7</Pages>
  <Words>1762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11434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Sacha Borodkin</dc:creator>
  <cp:lastModifiedBy>Sacha Borodkin</cp:lastModifiedBy>
  <cp:revision>3</cp:revision>
  <cp:lastPrinted>2024-01-30T14:46:00Z</cp:lastPrinted>
  <dcterms:created xsi:type="dcterms:W3CDTF">2024-02-06T14:25:00Z</dcterms:created>
  <dcterms:modified xsi:type="dcterms:W3CDTF">2024-02-06T14:42:00Z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