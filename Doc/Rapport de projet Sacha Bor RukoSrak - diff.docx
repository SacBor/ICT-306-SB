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ED84E" w14:textId="77777777" w:rsidR="007F30AE" w:rsidRPr="000E7483" w:rsidRDefault="009F37BE" w:rsidP="000E7483">
      <w:pPr>
        <w:pStyle w:val="Titre"/>
      </w:pPr>
      <w:r>
        <w:t>RukoSrak</w:t>
      </w:r>
    </w:p>
    <w:p w14:paraId="18FCF19E" w14:textId="77777777" w:rsidR="000E7483" w:rsidRDefault="000E7483" w:rsidP="00D275C6">
      <w:pPr>
        <w:spacing w:before="2400"/>
        <w:jc w:val="center"/>
        <w:rPr>
          <w:rFonts w:cs="Arial"/>
          <w:sz w:val="22"/>
          <w:szCs w:val="22"/>
        </w:rPr>
      </w:pPr>
    </w:p>
    <w:p w14:paraId="3ACE069A" w14:textId="77777777" w:rsidR="001D4577" w:rsidRPr="000E7483" w:rsidRDefault="002F6EB5" w:rsidP="000E7483">
      <w:pPr>
        <w:jc w:val="center"/>
      </w:pPr>
      <w:r>
        <w:rPr>
          <w:noProof/>
        </w:rPr>
        <w:drawing>
          <wp:inline distT="0" distB="0" distL="0" distR="0" wp14:anchorId="197FC74F" wp14:editId="560DD0D4">
            <wp:extent cx="4444410" cy="4444410"/>
            <wp:effectExtent l="0" t="0" r="0" b="0"/>
            <wp:docPr id="4" name="Image 4" descr="logo pour entreprise RukoSr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pour entreprise RukoSra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487" cy="444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115F" w14:textId="77777777" w:rsidR="007F30AE" w:rsidRPr="000E7483" w:rsidRDefault="009F37BE" w:rsidP="000E7483">
      <w:pPr>
        <w:spacing w:before="2000"/>
        <w:jc w:val="center"/>
      </w:pPr>
      <w:r>
        <w:t>Sacha Borodkin – GRP1D</w:t>
      </w:r>
    </w:p>
    <w:p w14:paraId="0B0731AC" w14:textId="77777777" w:rsidR="007F30AE" w:rsidRPr="000E7483" w:rsidRDefault="009F37BE" w:rsidP="000E7483">
      <w:pPr>
        <w:jc w:val="center"/>
      </w:pPr>
      <w:r>
        <w:t>ETML Lausanne</w:t>
      </w:r>
    </w:p>
    <w:p w14:paraId="2E0943E4" w14:textId="77777777" w:rsidR="007F30AE" w:rsidRPr="000E7483" w:rsidRDefault="009F37BE" w:rsidP="000E7483">
      <w:pPr>
        <w:jc w:val="center"/>
      </w:pPr>
      <w:r>
        <w:t>24p</w:t>
      </w:r>
    </w:p>
    <w:p w14:paraId="347E4258" w14:textId="77777777" w:rsidR="007F30AE" w:rsidRPr="000E7483" w:rsidRDefault="009F37BE" w:rsidP="009F37BE">
      <w:pPr>
        <w:jc w:val="center"/>
      </w:pPr>
      <w:r>
        <w:t>Xavier Carrel</w:t>
      </w:r>
    </w:p>
    <w:p w14:paraId="6AC3EC8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954F617" w14:textId="7777777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71B968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4E297BB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3E3CFAD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5A30B85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FDC7D4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4E7FA0B" w14:textId="77777777" w:rsidR="00116F07" w:rsidRDefault="00A408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2702C4C" w14:textId="77777777" w:rsidR="00116F07" w:rsidRDefault="00A408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4603135" w14:textId="77777777" w:rsidR="00116F07" w:rsidRDefault="00A408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94C90AC" w14:textId="77777777" w:rsidR="00116F07" w:rsidRDefault="00A408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9570F32" w14:textId="77777777" w:rsidR="00116F07" w:rsidRDefault="00A408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BEEBC8A" w14:textId="77777777" w:rsidR="00116F07" w:rsidRDefault="00A408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0C3EFFE" w14:textId="77777777" w:rsidR="00116F07" w:rsidRDefault="00A4088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7DAD8C3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1BA837D" w14:textId="77777777" w:rsidR="00116F07" w:rsidRDefault="00A408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53134C" w14:textId="77777777" w:rsidR="00116F07" w:rsidRDefault="00A408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D182FFC" w14:textId="77777777" w:rsidR="00116F07" w:rsidRDefault="00A408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3F5CD89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7DAC555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ED10913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455E46A" w14:textId="77777777" w:rsidR="00116F07" w:rsidRDefault="00A408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E28670F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F069F44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5C18AE12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39DAD57C" w14:textId="77777777" w:rsidR="00116F07" w:rsidRDefault="00A408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B3CD3EF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79B4228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A45B333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EF88DFD" w14:textId="77777777" w:rsidR="00116F07" w:rsidRDefault="00A408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06BC9F2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22F3B1A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8FB4DC2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BE2C1F2" w14:textId="77777777" w:rsidR="00116F07" w:rsidRDefault="00A408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45376324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8E32A3A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3DD7DE38" w14:textId="77777777" w:rsidR="00116F07" w:rsidRDefault="00A4088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D74DA98" w14:textId="77777777" w:rsidR="00116F07" w:rsidRDefault="00A4088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F37BE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6F2C14D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9EE76C5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5C4F4E90" w14:textId="77777777" w:rsidR="008E53F9" w:rsidRPr="008E53F9" w:rsidRDefault="008E53F9" w:rsidP="008E53F9">
      <w:pPr>
        <w:pStyle w:val="Corpsdetexte"/>
      </w:pPr>
    </w:p>
    <w:p w14:paraId="6985D2D6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DF6447E" w14:textId="77777777" w:rsidR="0015167D" w:rsidRPr="0015167D" w:rsidRDefault="0015167D" w:rsidP="0015167D">
      <w:pPr>
        <w:pStyle w:val="Retraitcorpsdetexte"/>
      </w:pPr>
    </w:p>
    <w:p w14:paraId="7BAE6D10" w14:textId="77777777" w:rsidR="0015167D" w:rsidRDefault="002F6EB5" w:rsidP="002F6EB5">
      <w:pPr>
        <w:pStyle w:val="Retraitcorpsdetexte"/>
        <w:jc w:val="center"/>
      </w:pPr>
      <w:r>
        <w:t>Rukosrak</w:t>
      </w:r>
    </w:p>
    <w:p w14:paraId="6D9AF01A" w14:textId="77777777" w:rsidR="002F6EB5" w:rsidRDefault="002F6EB5" w:rsidP="002F6EB5">
      <w:pPr>
        <w:pStyle w:val="Retraitcorpsdetexte"/>
        <w:jc w:val="center"/>
      </w:pPr>
      <w:commentRangeStart w:id="6"/>
      <w:r>
        <w:t>Equipe de construction</w:t>
      </w:r>
      <w:r w:rsidR="00944D1D">
        <w:t xml:space="preserve"> qui a construit le métro sur Troiyechina et sur Vynogradar </w:t>
      </w:r>
      <w:commentRangeEnd w:id="6"/>
      <w:r w:rsidR="00413A3C">
        <w:rPr>
          <w:rStyle w:val="Marquedecommentaire"/>
        </w:rPr>
        <w:commentReference w:id="6"/>
      </w:r>
    </w:p>
    <w:p w14:paraId="6BFA07DC" w14:textId="77777777" w:rsidR="00944D1D" w:rsidRDefault="00944D1D" w:rsidP="002F6EB5">
      <w:pPr>
        <w:pStyle w:val="Retraitcorpsdetexte"/>
        <w:jc w:val="center"/>
      </w:pPr>
      <w:r>
        <w:t>Rapidité</w:t>
      </w:r>
    </w:p>
    <w:p w14:paraId="720C6AD8" w14:textId="77777777" w:rsidR="00944D1D" w:rsidRDefault="00944D1D" w:rsidP="002F6EB5">
      <w:pPr>
        <w:pStyle w:val="Retraitcorpsdetexte"/>
        <w:jc w:val="center"/>
      </w:pPr>
      <w:r>
        <w:t>Qualité</w:t>
      </w:r>
    </w:p>
    <w:p w14:paraId="616BDE46" w14:textId="77777777" w:rsidR="00944D1D" w:rsidRDefault="00944D1D" w:rsidP="002F6EB5">
      <w:pPr>
        <w:pStyle w:val="Retraitcorpsdetexte"/>
        <w:jc w:val="center"/>
      </w:pPr>
      <w:r>
        <w:t>Bas prix</w:t>
      </w:r>
    </w:p>
    <w:p w14:paraId="023AFC60" w14:textId="77777777" w:rsidR="00944D1D" w:rsidRPr="00F664DF" w:rsidRDefault="00944D1D" w:rsidP="002F6EB5">
      <w:pPr>
        <w:pStyle w:val="Retraitcorpsdetexte"/>
        <w:jc w:val="center"/>
      </w:pPr>
      <w:r>
        <w:t xml:space="preserve">Choisissez 2 critères </w:t>
      </w:r>
    </w:p>
    <w:p w14:paraId="2BF0934B" w14:textId="77777777" w:rsidR="00753A51" w:rsidRDefault="00902523" w:rsidP="008E53F9">
      <w:pPr>
        <w:pStyle w:val="Titre2"/>
      </w:pPr>
      <w:bookmarkStart w:id="7" w:name="_Toc128323754"/>
      <w:r>
        <w:t>Description</w:t>
      </w:r>
      <w:bookmarkEnd w:id="7"/>
    </w:p>
    <w:p w14:paraId="474F625D" w14:textId="77777777" w:rsidR="0015167D" w:rsidRPr="0015167D" w:rsidRDefault="0015167D" w:rsidP="0015167D">
      <w:pPr>
        <w:pStyle w:val="Retraitcorpsdetexte"/>
      </w:pPr>
    </w:p>
    <w:p w14:paraId="4B7D6A84" w14:textId="77777777" w:rsidR="0015167D" w:rsidRPr="00F664DF" w:rsidRDefault="00413A3C" w:rsidP="0015167D">
      <w:pPr>
        <w:pStyle w:val="Retraitcorpsdetexte"/>
      </w:pPr>
      <w:r>
        <w:t xml:space="preserve">Création d’un hôtel sur la base d’un immeuble dans SweetHome3D </w:t>
      </w:r>
    </w:p>
    <w:p w14:paraId="256C36E7" w14:textId="77777777"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14:paraId="4382F371" w14:textId="77777777" w:rsidR="0015167D" w:rsidRPr="0015167D" w:rsidRDefault="0015167D" w:rsidP="0015167D">
      <w:pPr>
        <w:pStyle w:val="Retraitcorpsdetexte"/>
      </w:pPr>
    </w:p>
    <w:p w14:paraId="11C20062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5A956A45" w14:textId="77777777" w:rsidR="00F664DF" w:rsidRPr="00F664DF" w:rsidRDefault="00F664DF" w:rsidP="00F664DF">
      <w:pPr>
        <w:pStyle w:val="Retraitcorpsdetexte"/>
      </w:pPr>
    </w:p>
    <w:p w14:paraId="311ABB86" w14:textId="77777777"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14:paraId="6998D114" w14:textId="77777777" w:rsidR="0015167D" w:rsidRPr="0015167D" w:rsidRDefault="0015167D" w:rsidP="0015167D">
      <w:pPr>
        <w:pStyle w:val="Retraitcorpsdetexte"/>
      </w:pPr>
    </w:p>
    <w:p w14:paraId="2699DE75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77F80172" w14:textId="77777777" w:rsidR="0015167D" w:rsidRPr="00F664DF" w:rsidRDefault="0015167D" w:rsidP="0015167D">
      <w:pPr>
        <w:pStyle w:val="Retraitcorpsdetexte"/>
      </w:pPr>
    </w:p>
    <w:p w14:paraId="005C758B" w14:textId="77777777"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14:paraId="7616042C" w14:textId="77777777"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14:paraId="45AB1268" w14:textId="77777777" w:rsidR="00920F4E" w:rsidRDefault="00920F4E" w:rsidP="00920F4E">
      <w:pPr>
        <w:pStyle w:val="Retraitcorpsdetexte3"/>
      </w:pPr>
    </w:p>
    <w:p w14:paraId="4EEE02C3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1BECCAA9" w14:textId="77777777" w:rsidR="0015167D" w:rsidRPr="00920F4E" w:rsidRDefault="0015167D" w:rsidP="00920F4E">
      <w:pPr>
        <w:pStyle w:val="Retraitcorpsdetexte3"/>
      </w:pPr>
    </w:p>
    <w:p w14:paraId="6627645F" w14:textId="77777777"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14:paraId="10428C72" w14:textId="77777777" w:rsidR="00F664DF" w:rsidRDefault="00F664DF" w:rsidP="00F664DF">
      <w:pPr>
        <w:pStyle w:val="Retraitcorpsdetexte3"/>
      </w:pPr>
    </w:p>
    <w:p w14:paraId="6412B58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3CCAB3CA" w14:textId="77777777" w:rsidR="0015167D" w:rsidRPr="00F664DF" w:rsidRDefault="0015167D" w:rsidP="00F664DF">
      <w:pPr>
        <w:pStyle w:val="Retraitcorpsdetexte3"/>
      </w:pPr>
    </w:p>
    <w:p w14:paraId="47602B9E" w14:textId="77777777"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14:paraId="4F762111" w14:textId="77777777" w:rsidR="00F664DF" w:rsidRDefault="00F664DF" w:rsidP="00F664DF">
      <w:pPr>
        <w:pStyle w:val="Retraitcorpsdetexte3"/>
      </w:pPr>
    </w:p>
    <w:p w14:paraId="01DF6CC2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735C114F" w14:textId="77777777" w:rsidR="0015167D" w:rsidRPr="00F664DF" w:rsidRDefault="0015167D" w:rsidP="00F664DF">
      <w:pPr>
        <w:pStyle w:val="Retraitcorpsdetexte3"/>
      </w:pPr>
    </w:p>
    <w:p w14:paraId="2E1104CE" w14:textId="77777777" w:rsidR="00753A51" w:rsidRDefault="00753A51" w:rsidP="00EE55F0">
      <w:pPr>
        <w:pStyle w:val="Titre3"/>
      </w:pPr>
      <w:bookmarkStart w:id="14" w:name="_Toc128323761"/>
      <w:r w:rsidRPr="00EE16F0">
        <w:t>Contraintes</w:t>
      </w:r>
      <w:bookmarkEnd w:id="14"/>
    </w:p>
    <w:p w14:paraId="5DF21C0A" w14:textId="77777777" w:rsidR="00F664DF" w:rsidRDefault="00F664DF" w:rsidP="00F664DF">
      <w:pPr>
        <w:pStyle w:val="Retraitcorpsdetexte3"/>
      </w:pPr>
    </w:p>
    <w:p w14:paraId="2C2A973B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8F885FA" w14:textId="77777777" w:rsidR="0015167D" w:rsidRPr="00F664DF" w:rsidRDefault="0015167D" w:rsidP="00F664DF">
      <w:pPr>
        <w:pStyle w:val="Retraitcorpsdetexte3"/>
      </w:pPr>
    </w:p>
    <w:p w14:paraId="7138B5F6" w14:textId="77777777" w:rsidR="00753A51" w:rsidRDefault="00753A51" w:rsidP="006E2CE8">
      <w:pPr>
        <w:pStyle w:val="Titre3"/>
      </w:pPr>
      <w:bookmarkStart w:id="15" w:name="_Toc128323762"/>
      <w:r w:rsidRPr="00EE16F0">
        <w:t>Travail à réaliser par l'apprenti</w:t>
      </w:r>
      <w:bookmarkEnd w:id="15"/>
    </w:p>
    <w:p w14:paraId="27A99F2C" w14:textId="77777777" w:rsidR="00F664DF" w:rsidRDefault="00F664DF" w:rsidP="00F664DF">
      <w:pPr>
        <w:pStyle w:val="Retraitcorpsdetexte3"/>
      </w:pPr>
    </w:p>
    <w:p w14:paraId="314C17C1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F380681" w14:textId="77777777" w:rsidR="0015167D" w:rsidRPr="00F664DF" w:rsidRDefault="0015167D" w:rsidP="00F664DF">
      <w:pPr>
        <w:pStyle w:val="Retraitcorpsdetexte3"/>
      </w:pPr>
    </w:p>
    <w:p w14:paraId="335E4FF7" w14:textId="77777777"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14:paraId="442E8D0C" w14:textId="77777777" w:rsidR="00F664DF" w:rsidRDefault="00F664DF" w:rsidP="00F664DF">
      <w:pPr>
        <w:pStyle w:val="Retraitcorpsdetexte3"/>
      </w:pPr>
    </w:p>
    <w:p w14:paraId="48E5E8CA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372068A5" w14:textId="77777777" w:rsidR="0015167D" w:rsidRPr="00F664DF" w:rsidRDefault="0015167D" w:rsidP="00F664DF">
      <w:pPr>
        <w:pStyle w:val="Retraitcorpsdetexte3"/>
      </w:pPr>
    </w:p>
    <w:p w14:paraId="715B64EB" w14:textId="77777777"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14:paraId="5A3B898D" w14:textId="77777777" w:rsidR="00F664DF" w:rsidRDefault="00F664DF" w:rsidP="00F664DF">
      <w:pPr>
        <w:pStyle w:val="Retraitcorpsdetexte3"/>
      </w:pPr>
    </w:p>
    <w:p w14:paraId="3918BB91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4E07F3F" w14:textId="77777777" w:rsidR="0015167D" w:rsidRPr="00F664DF" w:rsidRDefault="0015167D" w:rsidP="00F664DF">
      <w:pPr>
        <w:pStyle w:val="Retraitcorpsdetexte3"/>
      </w:pPr>
    </w:p>
    <w:p w14:paraId="337E57FF" w14:textId="77777777"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14:paraId="1102AFC0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F1D119F" w14:textId="77777777" w:rsidR="00A400FD" w:rsidRDefault="00A400FD" w:rsidP="00F16ADE">
      <w:pPr>
        <w:pStyle w:val="Informations"/>
      </w:pPr>
    </w:p>
    <w:p w14:paraId="0939D56F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0ABDC08B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2C905755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873329E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3669AFF7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0F906509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3180B6A1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31EB065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205F3F3A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01096512" w14:textId="77777777" w:rsidR="007F30AE" w:rsidRP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6077249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55C30EB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37187CB0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41744F98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261E4406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722470CB" w14:textId="77777777" w:rsidR="00F16ADE" w:rsidRDefault="00F16ADE" w:rsidP="0076036D">
      <w:pPr>
        <w:pStyle w:val="Informations"/>
      </w:pPr>
    </w:p>
    <w:p w14:paraId="7B081B0C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1028C95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59D7CEEC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472A26AD" w14:textId="77777777" w:rsidR="00F16ADE" w:rsidRDefault="00F16ADE" w:rsidP="00F16ADE">
      <w:pPr>
        <w:pStyle w:val="Informations"/>
      </w:pPr>
    </w:p>
    <w:p w14:paraId="371A9237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14:paraId="026A830F" w14:textId="77777777" w:rsidR="002C3A21" w:rsidRDefault="002C3A21" w:rsidP="002C3A21">
      <w:pPr>
        <w:pStyle w:val="Titre3"/>
      </w:pPr>
      <w:bookmarkStart w:id="23" w:name="_Toc532179959"/>
      <w:bookmarkStart w:id="24" w:name="_Toc165969643"/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C3A21" w14:paraId="6EFE8275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B329803" w14:textId="77777777" w:rsidR="002C3A21" w:rsidRDefault="002C3A21" w:rsidP="00BF53CE">
            <w:r>
              <w:t>En tant que gérant de l'hôtel,  Je veux une salle de sport Pour que mes clients puissent garder la forme</w:t>
            </w:r>
          </w:p>
        </w:tc>
      </w:tr>
      <w:tr w:rsidR="002C3A21" w14:paraId="12C56E81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4DFAB68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8"/>
              <w:gridCol w:w="7602"/>
            </w:tblGrid>
            <w:tr w:rsidR="002C3A21" w14:paraId="24230214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BF73A6" w14:textId="77777777" w:rsidR="002C3A21" w:rsidRDefault="002C3A21" w:rsidP="00BF53CE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62C469FD" w14:textId="77777777" w:rsidR="002C3A21" w:rsidRDefault="002C3A21" w:rsidP="00BF53CE">
                  <w:r>
                    <w:t>Dans la salle il y a un sol en parquet</w:t>
                  </w:r>
                </w:p>
              </w:tc>
            </w:tr>
            <w:tr w:rsidR="002C3A21" w14:paraId="01B3ABF7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1373B5" w14:textId="77777777" w:rsidR="002C3A21" w:rsidRDefault="002C3A21" w:rsidP="00BF53CE">
                  <w:r>
                    <w:t>tapis de course</w:t>
                  </w:r>
                </w:p>
              </w:tc>
              <w:tc>
                <w:tcPr>
                  <w:tcW w:w="0" w:type="auto"/>
                </w:tcPr>
                <w:p w14:paraId="7B4ADAAA" w14:textId="77777777" w:rsidR="002C3A21" w:rsidRDefault="002C3A21" w:rsidP="00BF53CE">
                  <w:r>
                    <w:t>dans la salle il y a 4 tapis de course a la suite contre le mur direction grande vitre vue sur la piscine</w:t>
                  </w:r>
                </w:p>
              </w:tc>
            </w:tr>
            <w:tr w:rsidR="002C3A21" w14:paraId="6F10484C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D8CE1D" w14:textId="77777777" w:rsidR="002C3A21" w:rsidRDefault="002C3A21" w:rsidP="00BF53CE">
                  <w:r>
                    <w:t>baie vitrée</w:t>
                  </w:r>
                </w:p>
              </w:tc>
              <w:tc>
                <w:tcPr>
                  <w:tcW w:w="0" w:type="auto"/>
                </w:tcPr>
                <w:p w14:paraId="6C680EE5" w14:textId="77777777" w:rsidR="002C3A21" w:rsidRDefault="002C3A21" w:rsidP="00BF53CE">
                  <w:r>
                    <w:t>en face des tapis de course il y a une grande baie vitrée vue sur la piscine</w:t>
                  </w:r>
                </w:p>
              </w:tc>
            </w:tr>
            <w:tr w:rsidR="002C3A21" w14:paraId="6DD2044B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B27508" w14:textId="77777777" w:rsidR="002C3A21" w:rsidRDefault="002C3A21" w:rsidP="00BF53CE">
                  <w:r>
                    <w:t>enplacement</w:t>
                  </w:r>
                </w:p>
              </w:tc>
              <w:tc>
                <w:tcPr>
                  <w:tcW w:w="0" w:type="auto"/>
                </w:tcPr>
                <w:p w14:paraId="7F40A39F" w14:textId="77777777" w:rsidR="002C3A21" w:rsidRDefault="002C3A21" w:rsidP="00BF53CE">
                  <w:r>
                    <w:t>la salle de sport se trouve a l'étage en dessus de la piscine.</w:t>
                  </w:r>
                </w:p>
              </w:tc>
            </w:tr>
            <w:tr w:rsidR="002C3A21" w14:paraId="68753C07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FBA310" w14:textId="77777777" w:rsidR="002C3A21" w:rsidRDefault="002C3A21" w:rsidP="00BF53CE">
                  <w:r>
                    <w:t>machine</w:t>
                  </w:r>
                </w:p>
              </w:tc>
              <w:tc>
                <w:tcPr>
                  <w:tcW w:w="0" w:type="auto"/>
                </w:tcPr>
                <w:p w14:paraId="4CAB735B" w14:textId="77777777" w:rsidR="002C3A21" w:rsidRDefault="002C3A21" w:rsidP="00BF53CE">
                  <w:r>
                    <w:t>dans la salle de sport il y a 10 machines de sport (4 tapis de courses, 3 banc abdominaux, 1 tour d'entraînement, 2 vélo d'intérieur)</w:t>
                  </w:r>
                </w:p>
              </w:tc>
            </w:tr>
            <w:tr w:rsidR="002C3A21" w14:paraId="61C859CD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8CCDCE" w14:textId="77777777" w:rsidR="002C3A21" w:rsidRDefault="002C3A21" w:rsidP="00BF53CE">
                  <w:r>
                    <w:lastRenderedPageBreak/>
                    <w:t>taille de la salle</w:t>
                  </w:r>
                </w:p>
              </w:tc>
              <w:tc>
                <w:tcPr>
                  <w:tcW w:w="0" w:type="auto"/>
                </w:tcPr>
                <w:p w14:paraId="58C03BF0" w14:textId="77777777" w:rsidR="002C3A21" w:rsidRDefault="002C3A21" w:rsidP="00BF53CE">
                  <w:r>
                    <w:t>la surface de la salle fait la moitié d'un étage.</w:t>
                  </w:r>
                </w:p>
              </w:tc>
            </w:tr>
            <w:tr w:rsidR="002C3A21" w14:paraId="396CB97D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29F1BA" w14:textId="77777777" w:rsidR="002C3A21" w:rsidRDefault="002C3A21" w:rsidP="00BF53CE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0A2B47C3" w14:textId="77777777" w:rsidR="002C3A21" w:rsidRDefault="002C3A21" w:rsidP="00BF53CE">
                  <w:r>
                    <w:t>sur le mur a droit de la façade de baie vitrée il y a des murs de miroir (mur entièrement fait de miroir)</w:t>
                  </w:r>
                </w:p>
              </w:tc>
            </w:tr>
            <w:tr w:rsidR="002C3A21" w14:paraId="27EC2E10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14CC5A" w14:textId="77777777" w:rsidR="002C3A21" w:rsidRDefault="002C3A21" w:rsidP="00BF53CE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07F0474E" w14:textId="77777777" w:rsidR="002C3A21" w:rsidRDefault="002C3A21" w:rsidP="00BF53CE">
                  <w:r>
                    <w:t>en face du mur de baie vitrée il y a 5 fenêtres pour aérer et avoir la vue sur l'extérieur</w:t>
                  </w:r>
                </w:p>
              </w:tc>
            </w:tr>
            <w:tr w:rsidR="002C3A21" w14:paraId="56D183A2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AFF487" w14:textId="77777777" w:rsidR="002C3A21" w:rsidRDefault="002C3A21" w:rsidP="00BF53CE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3B44BB48" w14:textId="77777777" w:rsidR="002C3A21" w:rsidRDefault="002C3A21" w:rsidP="00BF53CE">
                  <w:r>
                    <w:t>depuis la salle quand je regarde le plafond je vois 3 spot de lumière</w:t>
                  </w:r>
                </w:p>
              </w:tc>
            </w:tr>
          </w:tbl>
          <w:p w14:paraId="3EB3CCD2" w14:textId="77777777" w:rsidR="002C3A21" w:rsidRDefault="002C3A21" w:rsidP="00BF53CE"/>
        </w:tc>
      </w:tr>
    </w:tbl>
    <w:p w14:paraId="3B2D1904" w14:textId="77777777" w:rsidR="002C3A21" w:rsidRDefault="002C3A21" w:rsidP="002C3A21"/>
    <w:p w14:paraId="4C25733D" w14:textId="77777777" w:rsidR="002C3A21" w:rsidRDefault="002C3A21" w:rsidP="002C3A21">
      <w:pPr>
        <w:pStyle w:val="Titre3"/>
      </w:pPr>
      <w:r>
        <w:t>Acceuil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C3A21" w14:paraId="7096B37B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C2BB42" w14:textId="77777777" w:rsidR="002C3A21" w:rsidRDefault="002C3A21" w:rsidP="00BF53CE">
            <w:r>
              <w:t>En tant que gérant de l'hôtel je veux un accueil pour accueillir la cliente</w:t>
            </w:r>
          </w:p>
        </w:tc>
      </w:tr>
      <w:tr w:rsidR="002C3A21" w14:paraId="137428B6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707416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1"/>
              <w:gridCol w:w="7529"/>
            </w:tblGrid>
            <w:tr w:rsidR="002C3A21" w14:paraId="01B0C610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225A51" w14:textId="77777777" w:rsidR="002C3A21" w:rsidRDefault="002C3A21" w:rsidP="00BF53CE">
                  <w:r>
                    <w:t>luminosité</w:t>
                  </w:r>
                </w:p>
              </w:tc>
              <w:tc>
                <w:tcPr>
                  <w:tcW w:w="0" w:type="auto"/>
                </w:tcPr>
                <w:p w14:paraId="21EFA59A" w14:textId="77777777" w:rsidR="002C3A21" w:rsidRDefault="002C3A21" w:rsidP="00BF53CE">
                  <w:r>
                    <w:t>En entrant dans l'accueil par la porte principale au rez, il y a un lustre au milieu du plafond</w:t>
                  </w:r>
                </w:p>
              </w:tc>
            </w:tr>
            <w:tr w:rsidR="002C3A21" w14:paraId="57FA519D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AB015E" w14:textId="77777777" w:rsidR="002C3A21" w:rsidRDefault="002C3A21" w:rsidP="00BF53CE">
                  <w:r>
                    <w:t>Comptoire</w:t>
                  </w:r>
                </w:p>
              </w:tc>
              <w:tc>
                <w:tcPr>
                  <w:tcW w:w="0" w:type="auto"/>
                </w:tcPr>
                <w:p w14:paraId="3C605DC6" w14:textId="77777777" w:rsidR="002C3A21" w:rsidRDefault="002C3A21" w:rsidP="00BF53CE">
                  <w:r>
                    <w:t>au fond de la pièce au milieu du mur, il y a un comptoir pour se renseigner et pour recevoir la clef de la chambre</w:t>
                  </w:r>
                </w:p>
              </w:tc>
            </w:tr>
            <w:tr w:rsidR="002C3A21" w14:paraId="414D9527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19E853" w14:textId="77777777" w:rsidR="002C3A21" w:rsidRDefault="002C3A21" w:rsidP="00BF53CE">
                  <w:r>
                    <w:t>coin attente</w:t>
                  </w:r>
                </w:p>
              </w:tc>
              <w:tc>
                <w:tcPr>
                  <w:tcW w:w="0" w:type="auto"/>
                </w:tcPr>
                <w:p w14:paraId="31F28E65" w14:textId="77777777" w:rsidR="002C3A21" w:rsidRDefault="002C3A21" w:rsidP="00BF53CE">
                  <w:r>
                    <w:t>Quand je rentre dans l'accueil à droite il y une table basse et un canapé et un fauteuil pour attendre.</w:t>
                  </w:r>
                </w:p>
              </w:tc>
            </w:tr>
            <w:tr w:rsidR="002C3A21" w14:paraId="50B24F5A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5FD88D" w14:textId="77777777" w:rsidR="002C3A21" w:rsidRDefault="002C3A21" w:rsidP="00BF53CE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70037BD3" w14:textId="77777777" w:rsidR="002C3A21" w:rsidRDefault="002C3A21" w:rsidP="00BF53CE">
                  <w:r>
                    <w:t>dans la pièce le sol est en parquet</w:t>
                  </w:r>
                </w:p>
              </w:tc>
            </w:tr>
            <w:tr w:rsidR="002C3A21" w14:paraId="563986D3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9B19B8" w14:textId="77777777" w:rsidR="002C3A21" w:rsidRDefault="002C3A21" w:rsidP="00BF53CE">
                  <w:r>
                    <w:t>devant le comptoire</w:t>
                  </w:r>
                </w:p>
              </w:tc>
              <w:tc>
                <w:tcPr>
                  <w:tcW w:w="0" w:type="auto"/>
                </w:tcPr>
                <w:p w14:paraId="50368282" w14:textId="77777777" w:rsidR="002C3A21" w:rsidRDefault="002C3A21" w:rsidP="00BF53CE">
                  <w:r>
                    <w:t>devant le comptoir il y a deux fauteuil.</w:t>
                  </w:r>
                </w:p>
              </w:tc>
            </w:tr>
            <w:tr w:rsidR="002C3A21" w14:paraId="494AD8B4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F61F12" w14:textId="77777777" w:rsidR="002C3A21" w:rsidRDefault="002C3A21" w:rsidP="00BF53CE">
                  <w:r>
                    <w:t>couloir</w:t>
                  </w:r>
                </w:p>
              </w:tc>
              <w:tc>
                <w:tcPr>
                  <w:tcW w:w="0" w:type="auto"/>
                </w:tcPr>
                <w:p w14:paraId="3812EE40" w14:textId="77777777" w:rsidR="002C3A21" w:rsidRDefault="002C3A21" w:rsidP="00BF53CE">
                  <w:r>
                    <w:t>a gauche du comptoir dans le couloir qui rejoint la pièce suivante (le restaurant) il y a deux chaise confortable avec une petite table entre les deux</w:t>
                  </w:r>
                </w:p>
              </w:tc>
            </w:tr>
            <w:tr w:rsidR="002C3A21" w14:paraId="5BE6901E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6847DB" w14:textId="77777777" w:rsidR="002C3A21" w:rsidRDefault="002C3A21" w:rsidP="00BF53CE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56998DED" w14:textId="77777777" w:rsidR="002C3A21" w:rsidRDefault="002C3A21" w:rsidP="00BF53CE">
                  <w:r>
                    <w:t>en dessous des deux chaises et de la table du couloir il y a un tapis.</w:t>
                  </w:r>
                </w:p>
              </w:tc>
            </w:tr>
            <w:tr w:rsidR="002C3A21" w14:paraId="43492BD6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33B2A1" w14:textId="77777777" w:rsidR="002C3A21" w:rsidRDefault="002C3A21" w:rsidP="00BF53CE">
                  <w:r>
                    <w:t>couloir</w:t>
                  </w:r>
                </w:p>
              </w:tc>
              <w:tc>
                <w:tcPr>
                  <w:tcW w:w="0" w:type="auto"/>
                </w:tcPr>
                <w:p w14:paraId="55589B43" w14:textId="77777777" w:rsidR="002C3A21" w:rsidRDefault="002C3A21" w:rsidP="00BF53CE">
                  <w:r>
                    <w:t>le couloir et l'accueil sont séparé d'un demi mur perpendiculaire au mur derrière l'accueil qui mesure 8 mètre.</w:t>
                  </w:r>
                </w:p>
              </w:tc>
            </w:tr>
          </w:tbl>
          <w:p w14:paraId="69238A0E" w14:textId="77777777" w:rsidR="002C3A21" w:rsidRDefault="002C3A21" w:rsidP="00BF53CE"/>
        </w:tc>
      </w:tr>
    </w:tbl>
    <w:p w14:paraId="6A4A77A0" w14:textId="77777777" w:rsidR="002C3A21" w:rsidRDefault="002C3A21" w:rsidP="002C3A21"/>
    <w:p w14:paraId="45DC2717" w14:textId="77777777" w:rsidR="002C3A21" w:rsidRDefault="002C3A21" w:rsidP="002C3A21">
      <w:pPr>
        <w:pStyle w:val="Titre3"/>
      </w:pPr>
      <w:r>
        <w:t>Salle du Personnel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C3A21" w14:paraId="5882D89A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D481C3" w14:textId="77777777" w:rsidR="002C3A21" w:rsidRDefault="002C3A21" w:rsidP="00BF53CE">
            <w:r>
              <w:t>En tant que Patron Je veux une salle du Personnel Pour des réunions</w:t>
            </w:r>
          </w:p>
        </w:tc>
      </w:tr>
      <w:tr w:rsidR="002C3A21" w14:paraId="5143E396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EBC5FB7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3"/>
              <w:gridCol w:w="7357"/>
            </w:tblGrid>
            <w:tr w:rsidR="002C3A21" w14:paraId="34E5E01A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B0CC2C" w14:textId="77777777" w:rsidR="002C3A21" w:rsidRDefault="002C3A21" w:rsidP="00BF53CE">
                  <w:r>
                    <w:t>Salle du Personnel</w:t>
                  </w:r>
                </w:p>
              </w:tc>
              <w:tc>
                <w:tcPr>
                  <w:tcW w:w="0" w:type="auto"/>
                </w:tcPr>
                <w:p w14:paraId="18955B8D" w14:textId="77777777" w:rsidR="002C3A21" w:rsidRDefault="002C3A21" w:rsidP="00BF53CE">
                  <w:r>
                    <w:t>à ma droite il doit avoir deux distributeurs d'eaux, sur le mur d'en face et non sur la droite après avoir tourner.</w:t>
                  </w:r>
                </w:p>
              </w:tc>
            </w:tr>
            <w:tr w:rsidR="002C3A21" w14:paraId="6AC87C70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D321E7" w14:textId="77777777" w:rsidR="002C3A21" w:rsidRDefault="002C3A21" w:rsidP="00BF53CE">
                  <w:r>
                    <w:t>Table ronde</w:t>
                  </w:r>
                </w:p>
              </w:tc>
              <w:tc>
                <w:tcPr>
                  <w:tcW w:w="0" w:type="auto"/>
                </w:tcPr>
                <w:p w14:paraId="4BC8A0AA" w14:textId="77777777" w:rsidR="002C3A21" w:rsidRDefault="002C3A21" w:rsidP="00BF53CE">
                  <w:r>
                    <w:t>Quand je passe la porte Au milieu de la salle  Il y a une table ronde d'un rayon de 1.5 m</w:t>
                  </w:r>
                </w:p>
              </w:tc>
            </w:tr>
            <w:tr w:rsidR="002C3A21" w14:paraId="7EAEFD83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5AB6FF" w14:textId="77777777" w:rsidR="002C3A21" w:rsidRDefault="002C3A21" w:rsidP="00BF53CE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3B2B141A" w14:textId="77777777" w:rsidR="002C3A21" w:rsidRDefault="002C3A21" w:rsidP="00BF53CE">
                  <w:r>
                    <w:t>Il faut 10 chaises autour de la table confortable mais sans roue</w:t>
                  </w:r>
                </w:p>
              </w:tc>
            </w:tr>
            <w:tr w:rsidR="002C3A21" w14:paraId="2D631449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408327" w14:textId="77777777" w:rsidR="002C3A21" w:rsidRDefault="002C3A21" w:rsidP="00BF53CE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37F42CAF" w14:textId="77777777" w:rsidR="002C3A21" w:rsidRDefault="002C3A21" w:rsidP="00BF53CE">
                  <w:r>
                    <w:t>Un interrupteur qui peut régler la luminosité de l'ampoule principale de la pièce directement sur la gauche</w:t>
                  </w:r>
                </w:p>
              </w:tc>
            </w:tr>
            <w:tr w:rsidR="002C3A21" w14:paraId="1FE5B5DA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0DFEC6" w14:textId="77777777" w:rsidR="002C3A21" w:rsidRDefault="002C3A21" w:rsidP="00BF53CE">
                  <w:r>
                    <w:t>Vidéoprojecteur</w:t>
                  </w:r>
                </w:p>
              </w:tc>
              <w:tc>
                <w:tcPr>
                  <w:tcW w:w="0" w:type="auto"/>
                </w:tcPr>
                <w:p w14:paraId="2CF3CBFF" w14:textId="77777777" w:rsidR="002C3A21" w:rsidRDefault="002C3A21" w:rsidP="00BF53CE">
                  <w:r>
                    <w:t>Un Projecteur placé sur un support sur le plafond pour mettre des images, sur un tableau de projection de 300x225 m. a bonne distance du tableau pour une image nette.</w:t>
                  </w:r>
                </w:p>
              </w:tc>
            </w:tr>
            <w:tr w:rsidR="002C3A21" w14:paraId="515C73A3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7E3939" w14:textId="77777777" w:rsidR="002C3A21" w:rsidRDefault="002C3A21" w:rsidP="00BF53CE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67660F0E" w14:textId="77777777" w:rsidR="002C3A21" w:rsidRDefault="002C3A21" w:rsidP="00BF53CE">
                  <w:r>
                    <w:t>Une Armoire au fond à gauche de la pièce la poignée de la porte face au mur où est placé la porte 80x52 environ pour y placer des matériaux d'échange.</w:t>
                  </w:r>
                </w:p>
              </w:tc>
            </w:tr>
            <w:tr w:rsidR="002C3A21" w14:paraId="1680B657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CD0F1A" w14:textId="77777777" w:rsidR="002C3A21" w:rsidRDefault="002C3A21" w:rsidP="00BF53CE">
                  <w:r>
                    <w:t>La porte</w:t>
                  </w:r>
                </w:p>
              </w:tc>
              <w:tc>
                <w:tcPr>
                  <w:tcW w:w="0" w:type="auto"/>
                </w:tcPr>
                <w:p w14:paraId="6FC93EF2" w14:textId="77777777" w:rsidR="002C3A21" w:rsidRDefault="002C3A21" w:rsidP="00BF53CE">
                  <w:r>
                    <w:t>La porte sera placé à la gauche du mur qui donnera sur le couloir</w:t>
                  </w:r>
                </w:p>
              </w:tc>
            </w:tr>
            <w:tr w:rsidR="002C3A21" w14:paraId="6AE6528B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DFD4C9" w14:textId="77777777" w:rsidR="002C3A21" w:rsidRDefault="002C3A21" w:rsidP="00BF53CE">
                  <w:r>
                    <w:t>Lumière connecté</w:t>
                  </w:r>
                </w:p>
              </w:tc>
              <w:tc>
                <w:tcPr>
                  <w:tcW w:w="0" w:type="auto"/>
                </w:tcPr>
                <w:p w14:paraId="3FF3112A" w14:textId="77777777" w:rsidR="002C3A21" w:rsidRDefault="002C3A21" w:rsidP="00BF53CE">
                  <w:r>
                    <w:t>Des Lumières plafonniers en lignes sur la longueur de la pièce ( colonne 4 ligne 2 ) 5 m d'écart.</w:t>
                  </w:r>
                </w:p>
              </w:tc>
            </w:tr>
            <w:tr w:rsidR="002C3A21" w14:paraId="47353F4E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F999FB" w14:textId="77777777" w:rsidR="002C3A21" w:rsidRDefault="002C3A21" w:rsidP="00BF53CE">
                  <w:r>
                    <w:t>Pièce</w:t>
                  </w:r>
                </w:p>
              </w:tc>
              <w:tc>
                <w:tcPr>
                  <w:tcW w:w="0" w:type="auto"/>
                </w:tcPr>
                <w:p w14:paraId="2294F2D9" w14:textId="77777777" w:rsidR="002C3A21" w:rsidRDefault="002C3A21" w:rsidP="00BF53CE">
                  <w:r>
                    <w:t>La pièce fera minimum 50 m carré derrière la table de réception</w:t>
                  </w:r>
                </w:p>
              </w:tc>
            </w:tr>
          </w:tbl>
          <w:p w14:paraId="60CA7052" w14:textId="77777777" w:rsidR="002C3A21" w:rsidRDefault="002C3A21" w:rsidP="00BF53CE"/>
        </w:tc>
      </w:tr>
    </w:tbl>
    <w:p w14:paraId="347EDD9D" w14:textId="77777777" w:rsidR="002C3A21" w:rsidRDefault="002C3A21" w:rsidP="002C3A21"/>
    <w:p w14:paraId="0208AE00" w14:textId="77777777" w:rsidR="002C3A21" w:rsidRDefault="002C3A21" w:rsidP="002C3A21">
      <w:pPr>
        <w:pStyle w:val="Titre3"/>
      </w:pPr>
      <w:r>
        <w:t>salle d'hôtel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58"/>
      </w:tblGrid>
      <w:tr w:rsidR="002C3A21" w14:paraId="234D0DBD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207E0F0" w14:textId="77777777" w:rsidR="002C3A21" w:rsidRDefault="002C3A21" w:rsidP="00BF53CE">
            <w:r>
              <w:t>En tant que travailleur je veux une salle de relax dans hôtel  pour repos</w:t>
            </w:r>
          </w:p>
        </w:tc>
      </w:tr>
      <w:tr w:rsidR="002C3A21" w14:paraId="2B8FCB02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14DF21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6"/>
              <w:gridCol w:w="8322"/>
            </w:tblGrid>
            <w:tr w:rsidR="002C3A21" w14:paraId="100B15DE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C0DC2A" w14:textId="77777777" w:rsidR="002C3A21" w:rsidRDefault="002C3A21" w:rsidP="00BF53CE">
                  <w:r>
                    <w:t>inter</w:t>
                  </w:r>
                </w:p>
              </w:tc>
              <w:tc>
                <w:tcPr>
                  <w:tcW w:w="0" w:type="auto"/>
                </w:tcPr>
                <w:p w14:paraId="3ECB15AB" w14:textId="77777777" w:rsidR="002C3A21" w:rsidRDefault="002C3A21" w:rsidP="00BF53CE">
                  <w:r>
                    <w:t>Dans la salle  quand j'entre je vois un grand tapis bleu</w:t>
                  </w:r>
                </w:p>
              </w:tc>
            </w:tr>
            <w:tr w:rsidR="002C3A21" w14:paraId="33F1A49E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52A9D6" w14:textId="77777777" w:rsidR="002C3A21" w:rsidRDefault="002C3A21" w:rsidP="00BF53CE">
                  <w:r>
                    <w:lastRenderedPageBreak/>
                    <w:t>inter2</w:t>
                  </w:r>
                </w:p>
              </w:tc>
              <w:tc>
                <w:tcPr>
                  <w:tcW w:w="0" w:type="auto"/>
                </w:tcPr>
                <w:p w14:paraId="424A3575" w14:textId="77777777" w:rsidR="002C3A21" w:rsidRDefault="002C3A21" w:rsidP="00BF53CE">
                  <w:r>
                    <w:t>Dans la salle quand j'entre je vois les murs blancs</w:t>
                  </w:r>
                </w:p>
              </w:tc>
            </w:tr>
            <w:tr w:rsidR="002C3A21" w14:paraId="1B1B7FC5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451671" w14:textId="77777777" w:rsidR="002C3A21" w:rsidRDefault="002C3A21" w:rsidP="00BF53CE">
                  <w:r>
                    <w:t>inter 3</w:t>
                  </w:r>
                </w:p>
              </w:tc>
              <w:tc>
                <w:tcPr>
                  <w:tcW w:w="0" w:type="auto"/>
                </w:tcPr>
                <w:p w14:paraId="6D7ACD1B" w14:textId="77777777" w:rsidR="002C3A21" w:rsidRDefault="002C3A21" w:rsidP="00BF53CE">
                  <w:r>
                    <w:t>la salle a besoin d'être 10 sur 7 m avec un toilette séparé</w:t>
                  </w:r>
                </w:p>
              </w:tc>
            </w:tr>
            <w:tr w:rsidR="002C3A21" w14:paraId="2A82A85B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015EE5" w14:textId="77777777" w:rsidR="002C3A21" w:rsidRDefault="002C3A21" w:rsidP="00BF53CE">
                  <w:r>
                    <w:t>lits</w:t>
                  </w:r>
                </w:p>
              </w:tc>
              <w:tc>
                <w:tcPr>
                  <w:tcW w:w="0" w:type="auto"/>
                </w:tcPr>
                <w:p w14:paraId="14A21EC2" w14:textId="77777777" w:rsidR="002C3A21" w:rsidRDefault="002C3A21" w:rsidP="00BF53CE">
                  <w:r>
                    <w:t>Dans la salle quand j'entre il y a 1 petit et 1 grand lit à droite de la porte</w:t>
                  </w:r>
                </w:p>
              </w:tc>
            </w:tr>
            <w:tr w:rsidR="002C3A21" w14:paraId="4CDE2DB5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818784" w14:textId="77777777" w:rsidR="002C3A21" w:rsidRDefault="002C3A21" w:rsidP="00BF53CE">
                  <w:r>
                    <w:t>balcon</w:t>
                  </w:r>
                </w:p>
              </w:tc>
              <w:tc>
                <w:tcPr>
                  <w:tcW w:w="0" w:type="auto"/>
                </w:tcPr>
                <w:p w14:paraId="1138D8B4" w14:textId="77777777" w:rsidR="002C3A21" w:rsidRDefault="002C3A21" w:rsidP="00BF53CE">
                  <w:r>
                    <w:t>quand j'entre  je vois un porte en face de la porte d'entrée avec un balcon</w:t>
                  </w:r>
                </w:p>
              </w:tc>
            </w:tr>
            <w:tr w:rsidR="002C3A21" w14:paraId="33785BDE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8C5B10" w14:textId="77777777" w:rsidR="002C3A21" w:rsidRDefault="002C3A21" w:rsidP="00BF53CE">
                  <w:r>
                    <w:t>deco</w:t>
                  </w:r>
                </w:p>
              </w:tc>
              <w:tc>
                <w:tcPr>
                  <w:tcW w:w="0" w:type="auto"/>
                </w:tcPr>
                <w:p w14:paraId="5D8E3446" w14:textId="77777777" w:rsidR="002C3A21" w:rsidRDefault="002C3A21" w:rsidP="00BF53CE">
                  <w:r>
                    <w:t>quand j'entre je vois un télé avec une table et armoire à gauche de la porte d'entrée</w:t>
                  </w:r>
                </w:p>
              </w:tc>
            </w:tr>
            <w:tr w:rsidR="002C3A21" w14:paraId="34D09096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69167C" w14:textId="77777777" w:rsidR="002C3A21" w:rsidRDefault="002C3A21" w:rsidP="00BF53CE">
                  <w:r>
                    <w:t>lits1</w:t>
                  </w:r>
                </w:p>
              </w:tc>
              <w:tc>
                <w:tcPr>
                  <w:tcW w:w="0" w:type="auto"/>
                </w:tcPr>
                <w:p w14:paraId="79906DC8" w14:textId="77777777" w:rsidR="002C3A21" w:rsidRDefault="002C3A21" w:rsidP="00BF53CE">
                  <w:r>
                    <w:t>quand j'entre à coté des lits il y a petites tables de nuit avec une lampe sur la</w:t>
                  </w:r>
                </w:p>
              </w:tc>
            </w:tr>
            <w:tr w:rsidR="002C3A21" w14:paraId="7D03753A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04798F1" w14:textId="77777777" w:rsidR="002C3A21" w:rsidRDefault="002C3A21" w:rsidP="00BF53CE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15C33636" w14:textId="77777777" w:rsidR="002C3A21" w:rsidRDefault="002C3A21" w:rsidP="00BF53CE">
                  <w:r>
                    <w:t>dans toilette quand j'entre il y a toilette, lavabo et douche</w:t>
                  </w:r>
                </w:p>
              </w:tc>
            </w:tr>
          </w:tbl>
          <w:p w14:paraId="08B53A72" w14:textId="77777777" w:rsidR="002C3A21" w:rsidRDefault="002C3A21" w:rsidP="00BF53CE"/>
        </w:tc>
      </w:tr>
    </w:tbl>
    <w:p w14:paraId="466BC9EB" w14:textId="77777777" w:rsidR="002C3A21" w:rsidRDefault="002C3A21" w:rsidP="002C3A21"/>
    <w:p w14:paraId="302E0D12" w14:textId="77777777" w:rsidR="002C3A21" w:rsidRDefault="002C3A21" w:rsidP="002C3A21">
      <w:pPr>
        <w:pStyle w:val="Titre3"/>
      </w:pPr>
      <w:r>
        <w:t>Chambre d'hôtel - 1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C3A21" w14:paraId="4325649D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B83710" w14:textId="77777777" w:rsidR="002C3A21" w:rsidRDefault="002C3A21" w:rsidP="00BF53CE">
            <w:r>
              <w:t>En tant qu'entrepreneur Je souhaite une chambre d'hôtel Pour dormir lors de mes déplacements</w:t>
            </w:r>
          </w:p>
        </w:tc>
      </w:tr>
      <w:tr w:rsidR="002C3A21" w14:paraId="6DA28161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91A1FF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50"/>
              <w:gridCol w:w="7390"/>
            </w:tblGrid>
            <w:tr w:rsidR="002C3A21" w14:paraId="3FD5D0E1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0067A3" w14:textId="77777777" w:rsidR="002C3A21" w:rsidRDefault="002C3A21" w:rsidP="00BF53CE">
                  <w:r>
                    <w:t>Size</w:t>
                  </w:r>
                </w:p>
              </w:tc>
              <w:tc>
                <w:tcPr>
                  <w:tcW w:w="0" w:type="auto"/>
                </w:tcPr>
                <w:p w14:paraId="0C94B44E" w14:textId="77777777" w:rsidR="002C3A21" w:rsidRDefault="002C3A21" w:rsidP="00BF53CE">
                  <w:r>
                    <w:t>Depuis le couloir quand j'ouvre la porte je vois une pièce de 6 mètres par 6 mètres</w:t>
                  </w:r>
                </w:p>
              </w:tc>
            </w:tr>
            <w:tr w:rsidR="002C3A21" w14:paraId="18F68B33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BB1897" w14:textId="77777777" w:rsidR="002C3A21" w:rsidRDefault="002C3A21" w:rsidP="00BF53CE">
                  <w:r>
                    <w:t>Windows</w:t>
                  </w:r>
                </w:p>
              </w:tc>
              <w:tc>
                <w:tcPr>
                  <w:tcW w:w="0" w:type="auto"/>
                </w:tcPr>
                <w:p w14:paraId="0CAB0BF6" w14:textId="77777777" w:rsidR="002C3A21" w:rsidRDefault="002C3A21" w:rsidP="00BF53CE">
                  <w:r>
                    <w:t>Depuis la porte quand je regarde en face de moi je vois une fenêtre de 2m x 2m qui se trouve au milieu du mure opposé</w:t>
                  </w:r>
                </w:p>
              </w:tc>
            </w:tr>
            <w:tr w:rsidR="002C3A21" w14:paraId="55EB5E3F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46EB29" w14:textId="77777777" w:rsidR="002C3A21" w:rsidRDefault="002C3A21" w:rsidP="00BF53CE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4CB8503F" w14:textId="77777777" w:rsidR="002C3A21" w:rsidRDefault="002C3A21" w:rsidP="00BF53CE">
                  <w:r>
                    <w:t>Depuis le centre de la pièce  quand je regarde la porte elle se trouve au milieu du mure</w:t>
                  </w:r>
                </w:p>
              </w:tc>
            </w:tr>
            <w:tr w:rsidR="002C3A21" w14:paraId="7CF80AC2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8B7D2A" w14:textId="77777777" w:rsidR="002C3A21" w:rsidRDefault="002C3A21" w:rsidP="00BF53CE">
                  <w:r>
                    <w:t>Lit</w:t>
                  </w:r>
                </w:p>
              </w:tc>
              <w:tc>
                <w:tcPr>
                  <w:tcW w:w="0" w:type="auto"/>
                </w:tcPr>
                <w:p w14:paraId="1F4D8BC7" w14:textId="77777777" w:rsidR="002C3A21" w:rsidRDefault="002C3A21" w:rsidP="00BF53CE">
                  <w:r>
                    <w:t>Depuis la porte  quand je regarde à gauche de la fenêtre je vois un lit parallèle à la fenêtre qui mesure 2m de long par 1 mètre</w:t>
                  </w:r>
                </w:p>
              </w:tc>
            </w:tr>
            <w:tr w:rsidR="002C3A21" w14:paraId="3CFD0B69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C1C0E4" w14:textId="77777777" w:rsidR="002C3A21" w:rsidRDefault="002C3A21" w:rsidP="00BF53CE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14:paraId="6E11D3F3" w14:textId="77777777" w:rsidR="002C3A21" w:rsidRDefault="002C3A21" w:rsidP="00BF53CE">
                  <w:r>
                    <w:t>Depuis la porte  quand je regarde à droite de la fenêtre se trouve une grande pièce qui prend toute la longeur de la chambre à partir de la fenêtre jusqu'à la droite de la porte</w:t>
                  </w:r>
                </w:p>
              </w:tc>
            </w:tr>
            <w:tr w:rsidR="002C3A21" w14:paraId="3A8F1E5C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AB97FB" w14:textId="77777777" w:rsidR="002C3A21" w:rsidRDefault="002C3A21" w:rsidP="00BF53CE">
                  <w:r>
                    <w:t>Porte secondaire</w:t>
                  </w:r>
                </w:p>
              </w:tc>
              <w:tc>
                <w:tcPr>
                  <w:tcW w:w="0" w:type="auto"/>
                </w:tcPr>
                <w:p w14:paraId="1BF2540C" w14:textId="77777777" w:rsidR="002C3A21" w:rsidRDefault="002C3A21" w:rsidP="00BF53CE">
                  <w:r>
                    <w:t>Depuis la porte  quand je regarde la salle de bain  se trouve une porte au milieu du mure</w:t>
                  </w:r>
                </w:p>
              </w:tc>
            </w:tr>
            <w:tr w:rsidR="002C3A21" w14:paraId="76E0668E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8C8CA3" w14:textId="77777777" w:rsidR="002C3A21" w:rsidRDefault="002C3A21" w:rsidP="00BF53CE">
                  <w:r>
                    <w:t>Contenu salle de bain</w:t>
                  </w:r>
                </w:p>
              </w:tc>
              <w:tc>
                <w:tcPr>
                  <w:tcW w:w="0" w:type="auto"/>
                </w:tcPr>
                <w:p w14:paraId="6DFBFB31" w14:textId="77777777" w:rsidR="002C3A21" w:rsidRDefault="002C3A21" w:rsidP="00BF53CE">
                  <w:r>
                    <w:t>Depuis la porte de la salle de bain  quand je regarde au fond dans le coin à gauche  se trouve une baignoire prenant la largeur de la salle (2 mètres par 1 mètre)</w:t>
                  </w:r>
                </w:p>
              </w:tc>
            </w:tr>
            <w:tr w:rsidR="002C3A21" w14:paraId="2C57B27A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CB5B30" w14:textId="77777777" w:rsidR="002C3A21" w:rsidRDefault="002C3A21" w:rsidP="00BF53CE">
                  <w:r>
                    <w:t>Contenu salle de bain - 2</w:t>
                  </w:r>
                </w:p>
              </w:tc>
              <w:tc>
                <w:tcPr>
                  <w:tcW w:w="0" w:type="auto"/>
                </w:tcPr>
                <w:p w14:paraId="2975EED2" w14:textId="77777777" w:rsidR="002C3A21" w:rsidRDefault="002C3A21" w:rsidP="00BF53CE">
                  <w:r>
                    <w:t>Depuis la porte de la salle de bain  quand je regarde au dans le coin à droite  je vois des toilettes avec un lavabo en face</w:t>
                  </w:r>
                </w:p>
              </w:tc>
            </w:tr>
          </w:tbl>
          <w:p w14:paraId="3B66B109" w14:textId="77777777" w:rsidR="002C3A21" w:rsidRDefault="002C3A21" w:rsidP="00BF53CE"/>
        </w:tc>
      </w:tr>
    </w:tbl>
    <w:p w14:paraId="0E4A61A6" w14:textId="77777777" w:rsidR="002C3A21" w:rsidRDefault="002C3A21" w:rsidP="002C3A21"/>
    <w:p w14:paraId="5690D713" w14:textId="77777777" w:rsidR="002C3A21" w:rsidRDefault="002C3A21" w:rsidP="002C3A21">
      <w:pPr>
        <w:pStyle w:val="Titre3"/>
      </w:pPr>
      <w:r>
        <w:t>couloir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72"/>
      </w:tblGrid>
      <w:tr w:rsidR="002C3A21" w14:paraId="13FEE0B9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97CF78" w14:textId="77777777" w:rsidR="002C3A21" w:rsidRDefault="002C3A21" w:rsidP="00BF53CE">
            <w:r>
              <w:t>En tant que dans hôtel il a besoin d'être un couloir</w:t>
            </w:r>
          </w:p>
        </w:tc>
      </w:tr>
      <w:tr w:rsidR="002C3A21" w14:paraId="3B6D8C47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FFE08A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86"/>
              <w:gridCol w:w="6766"/>
            </w:tblGrid>
            <w:tr w:rsidR="002C3A21" w14:paraId="0450F8E8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55E4F9" w14:textId="77777777" w:rsidR="002C3A21" w:rsidRDefault="002C3A21" w:rsidP="00BF53CE">
                  <w:r>
                    <w:t>dehors</w:t>
                  </w:r>
                </w:p>
              </w:tc>
              <w:tc>
                <w:tcPr>
                  <w:tcW w:w="0" w:type="auto"/>
                </w:tcPr>
                <w:p w14:paraId="4C3E124D" w14:textId="77777777" w:rsidR="002C3A21" w:rsidRDefault="002C3A21" w:rsidP="00BF53CE">
                  <w:r>
                    <w:t>dans le salon quand je sort il y a 2 ascenseurs</w:t>
                  </w:r>
                </w:p>
              </w:tc>
            </w:tr>
            <w:tr w:rsidR="002C3A21" w14:paraId="501ABEAC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698318" w14:textId="77777777" w:rsidR="002C3A21" w:rsidRDefault="002C3A21" w:rsidP="00BF53CE">
                  <w:r>
                    <w:t>couloir</w:t>
                  </w:r>
                </w:p>
              </w:tc>
              <w:tc>
                <w:tcPr>
                  <w:tcW w:w="0" w:type="auto"/>
                </w:tcPr>
                <w:p w14:paraId="37D70D01" w14:textId="77777777" w:rsidR="002C3A21" w:rsidRDefault="002C3A21" w:rsidP="00BF53CE">
                  <w:r>
                    <w:t>Dans le couloir il y a des peintures  entre les portes</w:t>
                  </w:r>
                </w:p>
              </w:tc>
            </w:tr>
            <w:tr w:rsidR="002C3A21" w14:paraId="4E02586B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11A820" w14:textId="77777777" w:rsidR="002C3A21" w:rsidRDefault="002C3A21" w:rsidP="00BF53CE">
                  <w:r>
                    <w:t>lumiere</w:t>
                  </w:r>
                </w:p>
              </w:tc>
              <w:tc>
                <w:tcPr>
                  <w:tcW w:w="0" w:type="auto"/>
                </w:tcPr>
                <w:p w14:paraId="196B8CB9" w14:textId="77777777" w:rsidR="002C3A21" w:rsidRDefault="002C3A21" w:rsidP="00BF53CE">
                  <w:r>
                    <w:t>dans couloir quand je passe  à coté des portes il y a des lumières</w:t>
                  </w:r>
                </w:p>
              </w:tc>
            </w:tr>
            <w:tr w:rsidR="002C3A21" w14:paraId="75D82999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06D816" w14:textId="77777777" w:rsidR="002C3A21" w:rsidRDefault="002C3A21" w:rsidP="00BF53CE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609CAE50" w14:textId="77777777" w:rsidR="002C3A21" w:rsidRDefault="002C3A21" w:rsidP="00BF53CE">
                  <w:r>
                    <w:t>dans couloir  quand je passe il y a des poubelles</w:t>
                  </w:r>
                </w:p>
              </w:tc>
            </w:tr>
            <w:tr w:rsidR="002C3A21" w14:paraId="530DD1A4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C0BA10" w14:textId="77777777" w:rsidR="002C3A21" w:rsidRDefault="002C3A21" w:rsidP="00BF53CE">
                  <w:r>
                    <w:t>chemins</w:t>
                  </w:r>
                </w:p>
              </w:tc>
              <w:tc>
                <w:tcPr>
                  <w:tcW w:w="0" w:type="auto"/>
                </w:tcPr>
                <w:p w14:paraId="7CAEA571" w14:textId="77777777" w:rsidR="002C3A21" w:rsidRDefault="002C3A21" w:rsidP="00BF53CE">
                  <w:r>
                    <w:t>dans couloirs  quand je passe  il y a chemin au garage</w:t>
                  </w:r>
                </w:p>
              </w:tc>
            </w:tr>
            <w:tr w:rsidR="002C3A21" w14:paraId="0173007F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30740B" w14:textId="77777777" w:rsidR="002C3A21" w:rsidRDefault="002C3A21" w:rsidP="00BF53CE">
                  <w:r>
                    <w:t>couloir</w:t>
                  </w:r>
                </w:p>
              </w:tc>
              <w:tc>
                <w:tcPr>
                  <w:tcW w:w="0" w:type="auto"/>
                </w:tcPr>
                <w:p w14:paraId="61E0A050" w14:textId="77777777" w:rsidR="002C3A21" w:rsidRDefault="002C3A21" w:rsidP="00BF53CE">
                  <w:r>
                    <w:t>dans couloir quand je passe il y a un tapis à toute longueur de couloir</w:t>
                  </w:r>
                </w:p>
              </w:tc>
            </w:tr>
            <w:tr w:rsidR="002C3A21" w14:paraId="28DDAB92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E6BD0A" w14:textId="77777777" w:rsidR="002C3A21" w:rsidRDefault="002C3A21" w:rsidP="00BF53CE">
                  <w:r>
                    <w:t>wifi</w:t>
                  </w:r>
                </w:p>
              </w:tc>
              <w:tc>
                <w:tcPr>
                  <w:tcW w:w="0" w:type="auto"/>
                </w:tcPr>
                <w:p w14:paraId="35EEE540" w14:textId="77777777" w:rsidR="002C3A21" w:rsidRDefault="002C3A21" w:rsidP="00BF53CE">
                  <w:r>
                    <w:t>dans le couloir quand j'entre il y a une borne wifi pour étage</w:t>
                  </w:r>
                </w:p>
              </w:tc>
            </w:tr>
            <w:tr w:rsidR="002C3A21" w14:paraId="202ACAC2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0BBDA1" w14:textId="77777777" w:rsidR="002C3A21" w:rsidRDefault="002C3A21" w:rsidP="00BF53CE">
                  <w:r>
                    <w:t>eau</w:t>
                  </w:r>
                </w:p>
              </w:tc>
              <w:tc>
                <w:tcPr>
                  <w:tcW w:w="0" w:type="auto"/>
                </w:tcPr>
                <w:p w14:paraId="6C76AF2A" w14:textId="77777777" w:rsidR="002C3A21" w:rsidRDefault="002C3A21" w:rsidP="00BF53CE">
                  <w:r>
                    <w:t>dans le couloirs quand je passe il y a des machines é l'eau</w:t>
                  </w:r>
                </w:p>
              </w:tc>
            </w:tr>
          </w:tbl>
          <w:p w14:paraId="24B1288E" w14:textId="77777777" w:rsidR="002C3A21" w:rsidRDefault="002C3A21" w:rsidP="00BF53CE"/>
        </w:tc>
      </w:tr>
    </w:tbl>
    <w:p w14:paraId="74AB5E93" w14:textId="77777777" w:rsidR="002C3A21" w:rsidRDefault="002C3A21" w:rsidP="002C3A21"/>
    <w:p w14:paraId="6D5824FC" w14:textId="77777777" w:rsidR="002C3A21" w:rsidRDefault="002C3A21" w:rsidP="002C3A21">
      <w:pPr>
        <w:pStyle w:val="Titre3"/>
      </w:pPr>
      <w:r>
        <w:t>Karting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C3A21" w14:paraId="4DBF3939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8FD3DA" w14:textId="77777777" w:rsidR="002C3A21" w:rsidRDefault="002C3A21" w:rsidP="00BF53CE">
            <w:r>
              <w:t>En tant que parent je souhaite un Karting pour jouer avec mes enfants</w:t>
            </w:r>
          </w:p>
        </w:tc>
      </w:tr>
      <w:tr w:rsidR="002C3A21" w14:paraId="3E66030C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03102E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1"/>
              <w:gridCol w:w="8019"/>
            </w:tblGrid>
            <w:tr w:rsidR="002C3A21" w14:paraId="7052F1FC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9091B2" w14:textId="77777777" w:rsidR="002C3A21" w:rsidRDefault="002C3A21" w:rsidP="00BF53CE">
                  <w:r>
                    <w:t>Accueil</w:t>
                  </w:r>
                </w:p>
              </w:tc>
              <w:tc>
                <w:tcPr>
                  <w:tcW w:w="0" w:type="auto"/>
                </w:tcPr>
                <w:p w14:paraId="31324377" w14:textId="77777777" w:rsidR="002C3A21" w:rsidRDefault="002C3A21" w:rsidP="00BF53CE">
                  <w:r>
                    <w:t>Depuis le haut de l'escalier  quand je regarde devant je vois un stand</w:t>
                  </w:r>
                </w:p>
              </w:tc>
            </w:tr>
            <w:tr w:rsidR="002C3A21" w14:paraId="4982335A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1A54DF" w14:textId="77777777" w:rsidR="002C3A21" w:rsidRDefault="002C3A21" w:rsidP="00BF53CE">
                  <w:r>
                    <w:t>Sécurité</w:t>
                  </w:r>
                </w:p>
              </w:tc>
              <w:tc>
                <w:tcPr>
                  <w:tcW w:w="0" w:type="auto"/>
                </w:tcPr>
                <w:p w14:paraId="4236C075" w14:textId="77777777" w:rsidR="002C3A21" w:rsidRDefault="002C3A21" w:rsidP="00BF53CE">
                  <w:r>
                    <w:t>Depuis le haut des escaliers lorsque je regarde au tour de ce stand je vois des barrières de sécurité empêchant n'importe qui d'accéder à la piste</w:t>
                  </w:r>
                </w:p>
              </w:tc>
            </w:tr>
            <w:tr w:rsidR="002C3A21" w14:paraId="4BBFC559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F8DE49" w14:textId="77777777" w:rsidR="002C3A21" w:rsidRDefault="002C3A21" w:rsidP="00BF53CE">
                  <w:r>
                    <w:t>Check</w:t>
                  </w:r>
                </w:p>
              </w:tc>
              <w:tc>
                <w:tcPr>
                  <w:tcW w:w="0" w:type="auto"/>
                </w:tcPr>
                <w:p w14:paraId="40746126" w14:textId="77777777" w:rsidR="002C3A21" w:rsidRDefault="002C3A21" w:rsidP="00BF53CE">
                  <w:r>
                    <w:t>depuis le stand quand je regarde à droite  se trouve un portique donnant à un accès d'attente</w:t>
                  </w:r>
                </w:p>
              </w:tc>
            </w:tr>
            <w:tr w:rsidR="002C3A21" w14:paraId="308E45E7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02B94E" w14:textId="77777777" w:rsidR="002C3A21" w:rsidRDefault="002C3A21" w:rsidP="00BF53CE">
                  <w:r>
                    <w:lastRenderedPageBreak/>
                    <w:t>couloir</w:t>
                  </w:r>
                </w:p>
              </w:tc>
              <w:tc>
                <w:tcPr>
                  <w:tcW w:w="0" w:type="auto"/>
                </w:tcPr>
                <w:p w14:paraId="5E8BB43C" w14:textId="77777777" w:rsidR="002C3A21" w:rsidRDefault="002C3A21" w:rsidP="00BF53CE">
                  <w:r>
                    <w:t>Apres le portique quand je regarde droit je vois un couloir parallèle au stand *voir maquette*</w:t>
                  </w:r>
                </w:p>
              </w:tc>
            </w:tr>
            <w:tr w:rsidR="002C3A21" w14:paraId="76BBA98F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1C7C2B" w14:textId="77777777" w:rsidR="002C3A21" w:rsidRDefault="002C3A21" w:rsidP="00BF53CE">
                  <w:r>
                    <w:t>Attente</w:t>
                  </w:r>
                </w:p>
              </w:tc>
              <w:tc>
                <w:tcPr>
                  <w:tcW w:w="0" w:type="auto"/>
                </w:tcPr>
                <w:p w14:paraId="28D461E0" w14:textId="77777777" w:rsidR="002C3A21" w:rsidRDefault="002C3A21" w:rsidP="00BF53CE">
                  <w:r>
                    <w:t>Depuis l'entrée de la salle d'attente  quand je regarde sur la droite se trouve une grande baie vitrée donnant une vue sur la piste</w:t>
                  </w:r>
                </w:p>
              </w:tc>
            </w:tr>
            <w:tr w:rsidR="002C3A21" w14:paraId="37F52053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864D554" w14:textId="77777777" w:rsidR="002C3A21" w:rsidRDefault="002C3A21" w:rsidP="00BF53CE">
                  <w:r>
                    <w:t>Kart</w:t>
                  </w:r>
                </w:p>
              </w:tc>
              <w:tc>
                <w:tcPr>
                  <w:tcW w:w="0" w:type="auto"/>
                </w:tcPr>
                <w:p w14:paraId="6F58AD16" w14:textId="77777777" w:rsidR="002C3A21" w:rsidRDefault="002C3A21" w:rsidP="00BF53CE">
                  <w:r>
                    <w:t>depuis la salle d'attente quand je regarde à gauche de la fenêtre, je vois la file ou sont rangés les karts</w:t>
                  </w:r>
                </w:p>
              </w:tc>
            </w:tr>
            <w:tr w:rsidR="002C3A21" w14:paraId="79687C2D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E5E964" w14:textId="77777777" w:rsidR="002C3A21" w:rsidRDefault="002C3A21" w:rsidP="00BF53CE">
                  <w:r>
                    <w:t>Casque</w:t>
                  </w:r>
                </w:p>
              </w:tc>
              <w:tc>
                <w:tcPr>
                  <w:tcW w:w="0" w:type="auto"/>
                </w:tcPr>
                <w:p w14:paraId="7C3787FA" w14:textId="77777777" w:rsidR="002C3A21" w:rsidRDefault="002C3A21" w:rsidP="00BF53CE">
                  <w:r>
                    <w:t>Depuis la salle d'attente  quand je regarde en face de la baie vitrée je voie une armoire avec des casques</w:t>
                  </w:r>
                </w:p>
              </w:tc>
            </w:tr>
            <w:tr w:rsidR="002C3A21" w14:paraId="3AC74FAA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70BC04" w14:textId="77777777" w:rsidR="002C3A21" w:rsidRDefault="002C3A21" w:rsidP="00BF53CE">
                  <w:r>
                    <w:t>Gant</w:t>
                  </w:r>
                </w:p>
              </w:tc>
              <w:tc>
                <w:tcPr>
                  <w:tcW w:w="0" w:type="auto"/>
                </w:tcPr>
                <w:p w14:paraId="57E9AE0F" w14:textId="77777777" w:rsidR="002C3A21" w:rsidRDefault="002C3A21" w:rsidP="00BF53CE">
                  <w:r>
                    <w:t>depuis la salle d'attente quand je regarde à droite de l'armoire  je vois un bac contenant des gants</w:t>
                  </w:r>
                </w:p>
              </w:tc>
            </w:tr>
            <w:tr w:rsidR="002C3A21" w14:paraId="147F2910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47FAE9" w14:textId="77777777" w:rsidR="002C3A21" w:rsidRDefault="002C3A21" w:rsidP="00BF53CE">
                  <w:r>
                    <w:t>Sécurite kart</w:t>
                  </w:r>
                </w:p>
              </w:tc>
              <w:tc>
                <w:tcPr>
                  <w:tcW w:w="0" w:type="auto"/>
                </w:tcPr>
                <w:p w14:paraId="6371816D" w14:textId="77777777" w:rsidR="002C3A21" w:rsidRDefault="002C3A21" w:rsidP="00BF53CE">
                  <w:r>
                    <w:t>depuis la salle d'attente  quand je regarde à travers la baie vitrée je vois que dans les virages, des pneus y sont installés en cas d'accidents</w:t>
                  </w:r>
                </w:p>
              </w:tc>
            </w:tr>
          </w:tbl>
          <w:p w14:paraId="6D5704F4" w14:textId="77777777" w:rsidR="002C3A21" w:rsidRDefault="002C3A21" w:rsidP="00BF53CE"/>
        </w:tc>
      </w:tr>
    </w:tbl>
    <w:p w14:paraId="6A8FA751" w14:textId="77777777" w:rsidR="002C3A21" w:rsidRDefault="002C3A21" w:rsidP="002C3A21"/>
    <w:p w14:paraId="2412C4F7" w14:textId="77777777" w:rsidR="002C3A21" w:rsidRDefault="002C3A21" w:rsidP="002C3A21">
      <w:pPr>
        <w:pStyle w:val="Titre3"/>
      </w:pPr>
      <w:r>
        <w:t>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C3A21" w14:paraId="48C94A63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1AF8D7" w14:textId="77777777" w:rsidR="002C3A21" w:rsidRDefault="002C3A21" w:rsidP="00BF53CE">
            <w:r>
              <w:t>En tant que gérant de l'hôtel  je veux une piscine qui est vue depuis la salle de sport  pour que mes clients puissent aller se relaxer après le sport</w:t>
            </w:r>
          </w:p>
        </w:tc>
      </w:tr>
      <w:tr w:rsidR="002C3A21" w14:paraId="67CE4B47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D37A296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0"/>
              <w:gridCol w:w="6980"/>
            </w:tblGrid>
            <w:tr w:rsidR="002C3A21" w14:paraId="19C1F1CA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A65408B" w14:textId="77777777" w:rsidR="002C3A21" w:rsidRDefault="002C3A21" w:rsidP="00BF53CE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6969C546" w14:textId="77777777" w:rsidR="002C3A21" w:rsidRDefault="002C3A21" w:rsidP="00BF53CE">
                  <w:r>
                    <w:t>la salle piscine se trouve a l'étage en dessous de la salle de sport (3eme étage)</w:t>
                  </w:r>
                </w:p>
              </w:tc>
            </w:tr>
            <w:tr w:rsidR="002C3A21" w14:paraId="242776B3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0658050" w14:textId="77777777" w:rsidR="002C3A21" w:rsidRDefault="002C3A21" w:rsidP="00BF53CE">
                  <w:r>
                    <w:t>taille</w:t>
                  </w:r>
                </w:p>
              </w:tc>
              <w:tc>
                <w:tcPr>
                  <w:tcW w:w="0" w:type="auto"/>
                </w:tcPr>
                <w:p w14:paraId="10F8642B" w14:textId="77777777" w:rsidR="002C3A21" w:rsidRDefault="002C3A21" w:rsidP="00BF53CE">
                  <w:r>
                    <w:t>la salle fait la moitié d'un étage</w:t>
                  </w:r>
                </w:p>
              </w:tc>
            </w:tr>
            <w:tr w:rsidR="002C3A21" w14:paraId="739F1A99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0189E5" w14:textId="77777777" w:rsidR="002C3A21" w:rsidRDefault="002C3A21" w:rsidP="00BF53CE">
                  <w:r>
                    <w:t>grand bassin</w:t>
                  </w:r>
                </w:p>
              </w:tc>
              <w:tc>
                <w:tcPr>
                  <w:tcW w:w="0" w:type="auto"/>
                </w:tcPr>
                <w:p w14:paraId="6B13DA00" w14:textId="77777777" w:rsidR="002C3A21" w:rsidRDefault="002C3A21" w:rsidP="00BF53CE">
                  <w:r>
                    <w:t>le grand bassin se trouve a droite du bâtiment depuis l'entrée sur la largeur</w:t>
                  </w:r>
                </w:p>
              </w:tc>
            </w:tr>
            <w:tr w:rsidR="002C3A21" w14:paraId="397A069E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CC4F4D" w14:textId="77777777" w:rsidR="002C3A21" w:rsidRDefault="002C3A21" w:rsidP="00BF53CE">
                  <w:r>
                    <w:t>petit bassin</w:t>
                  </w:r>
                </w:p>
              </w:tc>
              <w:tc>
                <w:tcPr>
                  <w:tcW w:w="0" w:type="auto"/>
                </w:tcPr>
                <w:p w14:paraId="6E0B1037" w14:textId="77777777" w:rsidR="002C3A21" w:rsidRDefault="002C3A21" w:rsidP="00BF53CE">
                  <w:r>
                    <w:t>le petit bassin se trouve derrière le grand bassin</w:t>
                  </w:r>
                </w:p>
              </w:tc>
            </w:tr>
            <w:tr w:rsidR="002C3A21" w14:paraId="44D269D2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5C9FF6" w14:textId="77777777" w:rsidR="002C3A21" w:rsidRDefault="002C3A21" w:rsidP="00BF53CE">
                  <w:r>
                    <w:t>pataugeoire avec toboggan</w:t>
                  </w:r>
                </w:p>
              </w:tc>
              <w:tc>
                <w:tcPr>
                  <w:tcW w:w="0" w:type="auto"/>
                </w:tcPr>
                <w:p w14:paraId="11715B90" w14:textId="77777777" w:rsidR="002C3A21" w:rsidRDefault="002C3A21" w:rsidP="00BF53CE">
                  <w:r>
                    <w:t>la pataugeoire se trouve directement en face de la sortie d'ascenseur</w:t>
                  </w:r>
                </w:p>
              </w:tc>
            </w:tr>
            <w:tr w:rsidR="002C3A21" w14:paraId="484C510C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327434" w14:textId="77777777" w:rsidR="002C3A21" w:rsidRDefault="002C3A21" w:rsidP="00BF53CE">
                  <w:r>
                    <w:t>chaise longue</w:t>
                  </w:r>
                </w:p>
              </w:tc>
              <w:tc>
                <w:tcPr>
                  <w:tcW w:w="0" w:type="auto"/>
                </w:tcPr>
                <w:p w14:paraId="45A0E3B4" w14:textId="77777777" w:rsidR="002C3A21" w:rsidRDefault="002C3A21" w:rsidP="00BF53CE">
                  <w:r>
                    <w:t>au bord droite du grand bassin depuis la sortie d'ascenseur entre le bassin et les fenêtre il y a 4 chaises longues des deux côté de la chaise haute.</w:t>
                  </w:r>
                </w:p>
              </w:tc>
            </w:tr>
            <w:tr w:rsidR="002C3A21" w14:paraId="786A4933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CE1F57" w14:textId="77777777" w:rsidR="002C3A21" w:rsidRDefault="002C3A21" w:rsidP="00BF53CE">
                  <w:r>
                    <w:t>chaise haute</w:t>
                  </w:r>
                </w:p>
              </w:tc>
              <w:tc>
                <w:tcPr>
                  <w:tcW w:w="0" w:type="auto"/>
                </w:tcPr>
                <w:p w14:paraId="28950840" w14:textId="77777777" w:rsidR="002C3A21" w:rsidRDefault="002C3A21" w:rsidP="00BF53CE">
                  <w:r>
                    <w:t>il y a une chaise haute pour un maitre nageur au fond et au milieu de la pièce depuis la baie vitrée de la salle de sport.</w:t>
                  </w:r>
                </w:p>
              </w:tc>
            </w:tr>
            <w:tr w:rsidR="002C3A21" w14:paraId="0CA345CF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873472" w14:textId="77777777" w:rsidR="002C3A21" w:rsidRDefault="002C3A21" w:rsidP="00BF53CE">
                  <w:r>
                    <w:t>couloir vestiaire</w:t>
                  </w:r>
                </w:p>
              </w:tc>
              <w:tc>
                <w:tcPr>
                  <w:tcW w:w="0" w:type="auto"/>
                </w:tcPr>
                <w:p w14:paraId="7DF3CA42" w14:textId="77777777" w:rsidR="002C3A21" w:rsidRDefault="002C3A21" w:rsidP="00BF53CE">
                  <w:r>
                    <w:t>il y a un couloir qui donne sur les vestiaires direct a gauche de l'ascenseur de la piscine</w:t>
                  </w:r>
                </w:p>
              </w:tc>
            </w:tr>
          </w:tbl>
          <w:p w14:paraId="6EB9C52D" w14:textId="77777777" w:rsidR="002C3A21" w:rsidRDefault="002C3A21" w:rsidP="00BF53CE"/>
        </w:tc>
      </w:tr>
    </w:tbl>
    <w:p w14:paraId="702ACD6A" w14:textId="77777777" w:rsidR="002C3A21" w:rsidRDefault="002C3A21" w:rsidP="002C3A21"/>
    <w:p w14:paraId="3517478E" w14:textId="77777777" w:rsidR="002C3A21" w:rsidRDefault="002C3A21" w:rsidP="002C3A21">
      <w:pPr>
        <w:pStyle w:val="Titre3"/>
      </w:pPr>
      <w:r>
        <w:t>Retaurant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C3A21" w14:paraId="5EB367EC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920E9BA" w14:textId="77777777" w:rsidR="002C3A21" w:rsidRDefault="002C3A21" w:rsidP="00BF53CE">
            <w:r>
              <w:t>En tant que cuisiner Je veux une partie restaurant pour y accueillir les clients</w:t>
            </w:r>
          </w:p>
        </w:tc>
      </w:tr>
      <w:tr w:rsidR="002C3A21" w14:paraId="40D51222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A6C365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74"/>
              <w:gridCol w:w="7566"/>
            </w:tblGrid>
            <w:tr w:rsidR="002C3A21" w14:paraId="3F2B7949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A2BA6E" w14:textId="77777777" w:rsidR="002C3A21" w:rsidRDefault="002C3A21" w:rsidP="00BF53CE">
                  <w:r>
                    <w:t>Buffet</w:t>
                  </w:r>
                </w:p>
              </w:tc>
              <w:tc>
                <w:tcPr>
                  <w:tcW w:w="0" w:type="auto"/>
                </w:tcPr>
                <w:p w14:paraId="30D6E567" w14:textId="77777777" w:rsidR="002C3A21" w:rsidRDefault="002C3A21" w:rsidP="00BF53CE">
                  <w:r>
                    <w:t>Dans le coin au fond à ma droite quand je rentre dans la pièce il y a un buffet de minimum 6 m de long.#</w:t>
                  </w:r>
                </w:p>
              </w:tc>
            </w:tr>
            <w:tr w:rsidR="002C3A21" w14:paraId="3B101C42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D8A955" w14:textId="77777777" w:rsidR="002C3A21" w:rsidRDefault="002C3A21" w:rsidP="00BF53CE">
                  <w:r>
                    <w:t>Vitrine</w:t>
                  </w:r>
                </w:p>
              </w:tc>
              <w:tc>
                <w:tcPr>
                  <w:tcW w:w="0" w:type="auto"/>
                </w:tcPr>
                <w:p w14:paraId="6FE4E41D" w14:textId="77777777" w:rsidR="002C3A21" w:rsidRDefault="002C3A21" w:rsidP="00BF53CE">
                  <w:r>
                    <w:t>Un mur en demi vitrine pour apercevoir le personnel de cuisine travailler</w:t>
                  </w:r>
                </w:p>
              </w:tc>
            </w:tr>
            <w:tr w:rsidR="002C3A21" w14:paraId="4514D31E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18D3C9" w14:textId="77777777" w:rsidR="002C3A21" w:rsidRDefault="002C3A21" w:rsidP="00BF53CE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7781AE9E" w14:textId="77777777" w:rsidR="002C3A21" w:rsidRDefault="002C3A21" w:rsidP="00BF53CE">
                  <w:r>
                    <w:t>Des Tables de différentes grandeurs de 1 à 6 personnes pour une diversité.</w:t>
                  </w:r>
                </w:p>
              </w:tc>
            </w:tr>
            <w:tr w:rsidR="002C3A21" w14:paraId="6A057AE3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F3F925" w14:textId="77777777" w:rsidR="002C3A21" w:rsidRDefault="002C3A21" w:rsidP="00BF53CE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0CA9D2B7" w14:textId="77777777" w:rsidR="002C3A21" w:rsidRDefault="002C3A21" w:rsidP="00BF53CE">
                  <w:r>
                    <w:t>Chaises confortables minimum deux par tables</w:t>
                  </w:r>
                </w:p>
              </w:tc>
            </w:tr>
            <w:tr w:rsidR="002C3A21" w14:paraId="5D5D8349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F485072" w14:textId="77777777" w:rsidR="002C3A21" w:rsidRDefault="002C3A21" w:rsidP="00BF53CE">
                  <w:r>
                    <w:t>Un mur en verre</w:t>
                  </w:r>
                </w:p>
              </w:tc>
              <w:tc>
                <w:tcPr>
                  <w:tcW w:w="0" w:type="auto"/>
                </w:tcPr>
                <w:p w14:paraId="44431A87" w14:textId="77777777" w:rsidR="002C3A21" w:rsidRDefault="002C3A21" w:rsidP="00BF53CE">
                  <w:r>
                    <w:t>avec une barrière pour la sécurité pour y montrer une belle vue et un bon éclairage.</w:t>
                  </w:r>
                </w:p>
              </w:tc>
            </w:tr>
            <w:tr w:rsidR="002C3A21" w14:paraId="60586448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8263FB" w14:textId="77777777" w:rsidR="002C3A21" w:rsidRDefault="002C3A21" w:rsidP="00BF53CE">
                  <w:r>
                    <w:t>Une commode</w:t>
                  </w:r>
                </w:p>
              </w:tc>
              <w:tc>
                <w:tcPr>
                  <w:tcW w:w="0" w:type="auto"/>
                </w:tcPr>
                <w:p w14:paraId="10427392" w14:textId="77777777" w:rsidR="002C3A21" w:rsidRDefault="002C3A21" w:rsidP="00BF53CE">
                  <w:r>
                    <w:t>une commode sur la gauche du buffet pour mettre les couverts, les assiettes a disposition du personnels.</w:t>
                  </w:r>
                </w:p>
              </w:tc>
            </w:tr>
            <w:tr w:rsidR="002C3A21" w14:paraId="5F12CCE6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0BF97F" w14:textId="77777777" w:rsidR="002C3A21" w:rsidRDefault="002C3A21" w:rsidP="00BF53CE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14:paraId="786F40B8" w14:textId="77777777" w:rsidR="002C3A21" w:rsidRDefault="002C3A21" w:rsidP="00BF53CE">
                  <w:r>
                    <w:t>Lampadaires de type suspendu pour un éclairage nette sur un endroit spécifique</w:t>
                  </w:r>
                </w:p>
              </w:tc>
            </w:tr>
          </w:tbl>
          <w:p w14:paraId="6F4B8FB5" w14:textId="77777777" w:rsidR="002C3A21" w:rsidRDefault="002C3A21" w:rsidP="00BF53CE"/>
        </w:tc>
      </w:tr>
    </w:tbl>
    <w:p w14:paraId="49257419" w14:textId="77777777" w:rsidR="002C3A21" w:rsidRDefault="002C3A21" w:rsidP="002C3A21"/>
    <w:p w14:paraId="3CE3C371" w14:textId="77777777" w:rsidR="002C3A21" w:rsidRDefault="002C3A21" w:rsidP="002C3A21">
      <w:pPr>
        <w:pStyle w:val="Titre3"/>
      </w:pPr>
      <w:r>
        <w:t>salle des repos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3"/>
      </w:tblGrid>
      <w:tr w:rsidR="002C3A21" w14:paraId="51201AA8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CD9029" w14:textId="77777777" w:rsidR="002C3A21" w:rsidRDefault="002C3A21" w:rsidP="00BF53CE">
            <w:r>
              <w:t>En tant que les visiteurs voulent repos</w:t>
            </w:r>
          </w:p>
        </w:tc>
      </w:tr>
      <w:tr w:rsidR="002C3A21" w14:paraId="7C85562E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7AB8DD9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2"/>
              <w:gridCol w:w="7641"/>
            </w:tblGrid>
            <w:tr w:rsidR="002C3A21" w14:paraId="323988CE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6DB078" w14:textId="77777777" w:rsidR="002C3A21" w:rsidRDefault="002C3A21" w:rsidP="00BF53CE">
                  <w:r>
                    <w:t>centre</w:t>
                  </w:r>
                </w:p>
              </w:tc>
              <w:tc>
                <w:tcPr>
                  <w:tcW w:w="0" w:type="auto"/>
                </w:tcPr>
                <w:p w14:paraId="6A17E859" w14:textId="77777777" w:rsidR="002C3A21" w:rsidRDefault="002C3A21" w:rsidP="00BF53CE">
                  <w:r>
                    <w:t>dans la salle quand j' entre  au centre il y a une table</w:t>
                  </w:r>
                </w:p>
              </w:tc>
            </w:tr>
            <w:tr w:rsidR="002C3A21" w14:paraId="2FA0817A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4224F2" w14:textId="77777777" w:rsidR="002C3A21" w:rsidRDefault="002C3A21" w:rsidP="00BF53CE">
                  <w:r>
                    <w:lastRenderedPageBreak/>
                    <w:t>salle</w:t>
                  </w:r>
                </w:p>
              </w:tc>
              <w:tc>
                <w:tcPr>
                  <w:tcW w:w="0" w:type="auto"/>
                </w:tcPr>
                <w:p w14:paraId="58903726" w14:textId="77777777" w:rsidR="002C3A21" w:rsidRDefault="002C3A21" w:rsidP="00BF53CE">
                  <w:r>
                    <w:t>dans la salle  quand j'entre en face de la porte il y a un grand télé sur le mur</w:t>
                  </w:r>
                </w:p>
              </w:tc>
            </w:tr>
            <w:tr w:rsidR="002C3A21" w14:paraId="7FEE26D4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93E28A" w14:textId="77777777" w:rsidR="002C3A21" w:rsidRDefault="002C3A21" w:rsidP="00BF53CE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33668AF8" w14:textId="77777777" w:rsidR="002C3A21" w:rsidRDefault="002C3A21" w:rsidP="00BF53CE">
                  <w:r>
                    <w:t>dans la salle  quand j'entre  il y a beaucoup de sacs ottomans</w:t>
                  </w:r>
                </w:p>
              </w:tc>
            </w:tr>
            <w:tr w:rsidR="002C3A21" w14:paraId="030D3386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5491F1" w14:textId="77777777" w:rsidR="002C3A21" w:rsidRDefault="002C3A21" w:rsidP="00BF53CE">
                  <w:r>
                    <w:t>salo</w:t>
                  </w:r>
                </w:p>
              </w:tc>
              <w:tc>
                <w:tcPr>
                  <w:tcW w:w="0" w:type="auto"/>
                </w:tcPr>
                <w:p w14:paraId="3D6FBF5D" w14:textId="77777777" w:rsidR="002C3A21" w:rsidRDefault="002C3A21" w:rsidP="00BF53CE">
                  <w:r>
                    <w:t>dans la salle Quand j'entre  il y a un console des jeux sous le télé</w:t>
                  </w:r>
                </w:p>
              </w:tc>
            </w:tr>
            <w:tr w:rsidR="002C3A21" w14:paraId="27990462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7E3BE6" w14:textId="77777777" w:rsidR="002C3A21" w:rsidRDefault="002C3A21" w:rsidP="00BF53CE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14:paraId="01CCC472" w14:textId="77777777" w:rsidR="002C3A21" w:rsidRDefault="002C3A21" w:rsidP="00BF53CE">
                  <w:r>
                    <w:t>dans la salle  quand j'entre  il y a le néon sur le tout périmètre de la salle</w:t>
                  </w:r>
                </w:p>
              </w:tc>
            </w:tr>
            <w:tr w:rsidR="002C3A21" w14:paraId="0EEA18A1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49FB92" w14:textId="77777777" w:rsidR="002C3A21" w:rsidRDefault="002C3A21" w:rsidP="00BF53CE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1544E3F6" w14:textId="77777777" w:rsidR="002C3A21" w:rsidRDefault="002C3A21" w:rsidP="00BF53CE">
                  <w:r>
                    <w:t>dans la salle quand j'entre il y a 2 fenêtres aux cotés du télé</w:t>
                  </w:r>
                </w:p>
              </w:tc>
            </w:tr>
            <w:tr w:rsidR="002C3A21" w14:paraId="70AE503C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BF9E2C" w14:textId="77777777" w:rsidR="002C3A21" w:rsidRDefault="002C3A21" w:rsidP="00BF53CE">
                  <w:r>
                    <w:t>stores</w:t>
                  </w:r>
                </w:p>
              </w:tc>
              <w:tc>
                <w:tcPr>
                  <w:tcW w:w="0" w:type="auto"/>
                </w:tcPr>
                <w:p w14:paraId="6323D4F9" w14:textId="77777777" w:rsidR="002C3A21" w:rsidRDefault="002C3A21" w:rsidP="00BF53CE">
                  <w:r>
                    <w:t>dans la salle quand j'entre  il y a des store sur des fenêtres</w:t>
                  </w:r>
                </w:p>
              </w:tc>
            </w:tr>
            <w:tr w:rsidR="002C3A21" w14:paraId="2C704ECF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4910B2" w14:textId="77777777" w:rsidR="002C3A21" w:rsidRDefault="002C3A21" w:rsidP="00BF53CE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10126318" w14:textId="77777777" w:rsidR="002C3A21" w:rsidRDefault="002C3A21" w:rsidP="00BF53CE">
                  <w:r>
                    <w:t>dans la salle  quand j'entre il y a une bibliothèque à droite de la porte d'entrée</w:t>
                  </w:r>
                </w:p>
              </w:tc>
            </w:tr>
          </w:tbl>
          <w:p w14:paraId="6B8C32CA" w14:textId="77777777" w:rsidR="002C3A21" w:rsidRDefault="002C3A21" w:rsidP="00BF53CE"/>
        </w:tc>
      </w:tr>
    </w:tbl>
    <w:p w14:paraId="22482B02" w14:textId="77777777" w:rsidR="002C3A21" w:rsidRDefault="002C3A21" w:rsidP="002C3A21"/>
    <w:p w14:paraId="45A6AECA" w14:textId="77777777" w:rsidR="002C3A21" w:rsidRDefault="002C3A21" w:rsidP="002C3A21">
      <w:pPr>
        <w:pStyle w:val="Titre3"/>
      </w:pPr>
      <w:r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C3A21" w14:paraId="6E32F9F5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8C44AA" w14:textId="77777777" w:rsidR="002C3A21" w:rsidRDefault="002C3A21" w:rsidP="00BF53CE">
            <w:r>
              <w:t>En tant que gérant de l'hôtel  je souhaite avoir un jardin  afin d'enjoliver mon hôtel</w:t>
            </w:r>
          </w:p>
        </w:tc>
      </w:tr>
      <w:tr w:rsidR="002C3A21" w14:paraId="568466F3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4AC21CB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67"/>
              <w:gridCol w:w="8173"/>
            </w:tblGrid>
            <w:tr w:rsidR="002C3A21" w14:paraId="0152F474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9930E7" w14:textId="77777777" w:rsidR="002C3A21" w:rsidRDefault="002C3A21" w:rsidP="00BF53CE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71F5E4AF" w14:textId="77777777" w:rsidR="002C3A21" w:rsidRDefault="002C3A21" w:rsidP="00BF53CE">
                  <w:r>
                    <w:t>Depuis l'accueil, quand je regarde derrière la réception je vois une porte donnant accès au jardin</w:t>
                  </w:r>
                </w:p>
              </w:tc>
            </w:tr>
            <w:tr w:rsidR="002C3A21" w14:paraId="02198950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78C8C0" w14:textId="77777777" w:rsidR="002C3A21" w:rsidRDefault="002C3A21" w:rsidP="00BF53CE">
                  <w:r>
                    <w:t>Size</w:t>
                  </w:r>
                </w:p>
              </w:tc>
              <w:tc>
                <w:tcPr>
                  <w:tcW w:w="0" w:type="auto"/>
                </w:tcPr>
                <w:p w14:paraId="42BA59F3" w14:textId="77777777" w:rsidR="002C3A21" w:rsidRDefault="002C3A21" w:rsidP="00BF53CE">
                  <w:r>
                    <w:t>Depuis la porte, quand j'observe le jardin je remarque qu'il mesure la largeur du bâtiment + 20 mètres</w:t>
                  </w:r>
                </w:p>
              </w:tc>
            </w:tr>
            <w:tr w:rsidR="002C3A21" w14:paraId="4420A568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B560DC" w14:textId="77777777" w:rsidR="002C3A21" w:rsidRDefault="002C3A21" w:rsidP="00BF53CE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14:paraId="5151A480" w14:textId="77777777" w:rsidR="002C3A21" w:rsidRDefault="002C3A21" w:rsidP="00BF53CE">
                  <w:r>
                    <w:t>depuis la porte  quand je regarde droit je vois une fontaine en cercle</w:t>
                  </w:r>
                </w:p>
              </w:tc>
            </w:tr>
            <w:tr w:rsidR="002C3A21" w14:paraId="23BB29D6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7657A1" w14:textId="77777777" w:rsidR="002C3A21" w:rsidRDefault="002C3A21" w:rsidP="00BF53CE">
                  <w:r>
                    <w:t>Haie</w:t>
                  </w:r>
                </w:p>
              </w:tc>
              <w:tc>
                <w:tcPr>
                  <w:tcW w:w="0" w:type="auto"/>
                </w:tcPr>
                <w:p w14:paraId="5E0C94F3" w14:textId="77777777" w:rsidR="002C3A21" w:rsidRDefault="002C3A21" w:rsidP="00BF53CE">
                  <w:r>
                    <w:t>Depuis la porte, quand je regarde sur la gauche et la droite  je voie une haie qui mesure toute la largeur du jardin</w:t>
                  </w:r>
                </w:p>
              </w:tc>
            </w:tr>
            <w:tr w:rsidR="002C3A21" w14:paraId="0C0ACF6F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40BE5F" w14:textId="77777777" w:rsidR="002C3A21" w:rsidRDefault="002C3A21" w:rsidP="00BF53CE">
                  <w:r>
                    <w:t>Arbres</w:t>
                  </w:r>
                </w:p>
              </w:tc>
              <w:tc>
                <w:tcPr>
                  <w:tcW w:w="0" w:type="auto"/>
                </w:tcPr>
                <w:p w14:paraId="74D43539" w14:textId="77777777" w:rsidR="002C3A21" w:rsidRDefault="002C3A21" w:rsidP="00BF53CE">
                  <w:r>
                    <w:t>Depuis la porte,  quand je regarde derrière la fontaine, je vois trois arbres à égales distances</w:t>
                  </w:r>
                </w:p>
              </w:tc>
            </w:tr>
            <w:tr w:rsidR="002C3A21" w14:paraId="764BCC76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C49564" w14:textId="77777777" w:rsidR="002C3A21" w:rsidRDefault="002C3A21" w:rsidP="00BF53CE">
                  <w:r>
                    <w:t>Barrière</w:t>
                  </w:r>
                </w:p>
              </w:tc>
              <w:tc>
                <w:tcPr>
                  <w:tcW w:w="0" w:type="auto"/>
                </w:tcPr>
                <w:p w14:paraId="31A3DC6B" w14:textId="77777777" w:rsidR="002C3A21" w:rsidRDefault="002C3A21" w:rsidP="00BF53CE">
                  <w:r>
                    <w:t>Depuis la porte, quand je regarde derrière la fontaine, une barrière en bois sur toutes la longueur du jardin</w:t>
                  </w:r>
                </w:p>
              </w:tc>
            </w:tr>
            <w:tr w:rsidR="002C3A21" w14:paraId="64370F12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EFB1AB" w14:textId="77777777" w:rsidR="002C3A21" w:rsidRDefault="002C3A21" w:rsidP="00BF53CE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0A7FCF0E" w14:textId="77777777" w:rsidR="002C3A21" w:rsidRDefault="002C3A21" w:rsidP="00BF53CE">
                  <w:r>
                    <w:t>Depuis la porte, quand je regarde à droite et à gauche je vois des bancs contre le mur</w:t>
                  </w:r>
                </w:p>
              </w:tc>
            </w:tr>
            <w:tr w:rsidR="002C3A21" w14:paraId="514D9362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4A0E37" w14:textId="77777777" w:rsidR="002C3A21" w:rsidRDefault="002C3A21" w:rsidP="00BF53CE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4710244E" w14:textId="77777777" w:rsidR="002C3A21" w:rsidRDefault="002C3A21" w:rsidP="00BF53CE">
                  <w:r>
                    <w:t>Depuis le jardin, quand je regarde le sol, je vois du gravier</w:t>
                  </w:r>
                </w:p>
              </w:tc>
            </w:tr>
          </w:tbl>
          <w:p w14:paraId="281C08A5" w14:textId="77777777" w:rsidR="002C3A21" w:rsidRDefault="002C3A21" w:rsidP="00BF53CE"/>
        </w:tc>
      </w:tr>
    </w:tbl>
    <w:p w14:paraId="306E5D48" w14:textId="77777777" w:rsidR="002C3A21" w:rsidRDefault="002C3A21" w:rsidP="002C3A21"/>
    <w:p w14:paraId="14FD674E" w14:textId="77777777" w:rsidR="002C3A21" w:rsidRDefault="002C3A21" w:rsidP="002C3A21">
      <w:pPr>
        <w:pStyle w:val="Titre3"/>
      </w:pPr>
      <w:r>
        <w:t>Bar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19"/>
      </w:tblGrid>
      <w:tr w:rsidR="002C3A21" w14:paraId="7AA0F465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70CE23" w14:textId="77777777" w:rsidR="002C3A21" w:rsidRDefault="002C3A21" w:rsidP="00BF53CE">
            <w:r>
              <w:t>En tant que Barman</w:t>
            </w:r>
          </w:p>
        </w:tc>
      </w:tr>
      <w:tr w:rsidR="002C3A21" w14:paraId="0678C665" w14:textId="77777777" w:rsidTr="00BF53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CCC52D" w14:textId="77777777" w:rsidR="002C3A21" w:rsidRDefault="002C3A21" w:rsidP="00BF53CE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45"/>
              <w:gridCol w:w="6854"/>
            </w:tblGrid>
            <w:tr w:rsidR="002C3A21" w14:paraId="6B73D168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B4F3D6" w14:textId="77777777" w:rsidR="002C3A21" w:rsidRDefault="002C3A21" w:rsidP="00BF53CE">
                  <w:r>
                    <w:t>Pièce</w:t>
                  </w:r>
                </w:p>
              </w:tc>
              <w:tc>
                <w:tcPr>
                  <w:tcW w:w="0" w:type="auto"/>
                </w:tcPr>
                <w:p w14:paraId="3DFB4431" w14:textId="77777777" w:rsidR="002C3A21" w:rsidRDefault="002C3A21" w:rsidP="00BF53CE">
                  <w:r>
                    <w:t>une pièce de</w:t>
                  </w:r>
                </w:p>
              </w:tc>
            </w:tr>
            <w:tr w:rsidR="002C3A21" w14:paraId="7688410E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35792B" w14:textId="77777777" w:rsidR="002C3A21" w:rsidRDefault="002C3A21" w:rsidP="00BF53CE">
                  <w:r>
                    <w:t>Un long bar</w:t>
                  </w:r>
                </w:p>
              </w:tc>
              <w:tc>
                <w:tcPr>
                  <w:tcW w:w="0" w:type="auto"/>
                </w:tcPr>
                <w:p w14:paraId="7F764028" w14:textId="77777777" w:rsidR="002C3A21" w:rsidRDefault="002C3A21" w:rsidP="00BF53CE">
                  <w:r>
                    <w:t>qui fait toute la pièce avec une petite sortie au bout du bar</w:t>
                  </w:r>
                </w:p>
              </w:tc>
            </w:tr>
            <w:tr w:rsidR="002C3A21" w14:paraId="5F9ABF35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34A01C" w14:textId="77777777" w:rsidR="002C3A21" w:rsidRDefault="002C3A21" w:rsidP="00BF53CE">
                  <w:r>
                    <w:t>Ambiance</w:t>
                  </w:r>
                </w:p>
              </w:tc>
              <w:tc>
                <w:tcPr>
                  <w:tcW w:w="0" w:type="auto"/>
                </w:tcPr>
                <w:p w14:paraId="51EF2CE9" w14:textId="77777777" w:rsidR="002C3A21" w:rsidRDefault="002C3A21" w:rsidP="00BF53CE">
                  <w:r>
                    <w:t>des luminaires chic, suspendu et glassee avec des ampoules très forte.</w:t>
                  </w:r>
                </w:p>
              </w:tc>
            </w:tr>
            <w:tr w:rsidR="002C3A21" w14:paraId="58B68A93" w14:textId="77777777" w:rsidTr="00BF53C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EA648EB" w14:textId="77777777" w:rsidR="002C3A21" w:rsidRDefault="002C3A21" w:rsidP="00BF53CE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5C483217" w14:textId="77777777" w:rsidR="002C3A21" w:rsidRDefault="002C3A21" w:rsidP="00BF53CE">
                  <w:r>
                    <w:t>Des chaises tout au long du bar 1 chaque 20 cm</w:t>
                  </w:r>
                </w:p>
              </w:tc>
            </w:tr>
          </w:tbl>
          <w:p w14:paraId="6DEF0AA8" w14:textId="77777777" w:rsidR="002C3A21" w:rsidRDefault="002C3A21" w:rsidP="00BF53CE"/>
        </w:tc>
      </w:tr>
    </w:tbl>
    <w:p w14:paraId="625FD1CD" w14:textId="77777777" w:rsidR="002C3A21" w:rsidRDefault="002C3A21" w:rsidP="002C3A21"/>
    <w:p w14:paraId="116819E1" w14:textId="77777777" w:rsidR="00A400FD" w:rsidRDefault="00A400FD" w:rsidP="00A400FD">
      <w:pPr>
        <w:pStyle w:val="Retraitcorpsdetexte"/>
      </w:pPr>
      <w:bookmarkStart w:id="25" w:name="_GoBack"/>
      <w:bookmarkEnd w:id="25"/>
    </w:p>
    <w:p w14:paraId="509A3C07" w14:textId="77777777" w:rsidR="00446E95" w:rsidRPr="00A400FD" w:rsidRDefault="00446E95" w:rsidP="00446E95">
      <w:pPr>
        <w:pStyle w:val="Titre1"/>
      </w:pPr>
      <w:bookmarkStart w:id="26" w:name="_Toc128323768"/>
      <w:r>
        <w:t>Conception</w:t>
      </w:r>
      <w:bookmarkEnd w:id="26"/>
    </w:p>
    <w:p w14:paraId="47FDC856" w14:textId="77777777" w:rsidR="00446E95" w:rsidRDefault="00446E95" w:rsidP="008E53F9">
      <w:pPr>
        <w:pStyle w:val="Titre2"/>
      </w:pPr>
      <w:bookmarkStart w:id="27" w:name="_Toc128323769"/>
      <w:r>
        <w:t>Architecture</w:t>
      </w:r>
      <w:bookmarkEnd w:id="27"/>
    </w:p>
    <w:p w14:paraId="6DFB6561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606D27C8" w14:textId="77777777" w:rsidR="00446E95" w:rsidRDefault="00446E95" w:rsidP="008E53F9">
      <w:pPr>
        <w:pStyle w:val="Titre2"/>
      </w:pPr>
      <w:bookmarkStart w:id="28" w:name="_Toc128323770"/>
      <w:r>
        <w:t>Modèles de donnée</w:t>
      </w:r>
      <w:bookmarkEnd w:id="28"/>
    </w:p>
    <w:p w14:paraId="569C1313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3C949D90" w14:textId="77777777" w:rsidR="00446E95" w:rsidRDefault="00446E95" w:rsidP="00446E95">
      <w:pPr>
        <w:pStyle w:val="Informations"/>
      </w:pPr>
    </w:p>
    <w:p w14:paraId="2C6D791A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7ECBA179" w14:textId="77777777" w:rsidR="00446E95" w:rsidRDefault="00446E95" w:rsidP="00446E95">
      <w:pPr>
        <w:pStyle w:val="Informations"/>
      </w:pPr>
    </w:p>
    <w:p w14:paraId="64FEA6A6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184C2CB6" w14:textId="77777777" w:rsidR="007F30AE" w:rsidRPr="007F30AE" w:rsidRDefault="005C1848" w:rsidP="008E53F9">
      <w:pPr>
        <w:pStyle w:val="Titre2"/>
      </w:pPr>
      <w:bookmarkStart w:id="29" w:name="_Toc128323771"/>
      <w:bookmarkEnd w:id="23"/>
      <w:bookmarkEnd w:id="24"/>
      <w:r>
        <w:t>Implémentations spécifiques</w:t>
      </w:r>
      <w:bookmarkEnd w:id="29"/>
    </w:p>
    <w:p w14:paraId="3D5C060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0E5F1D92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lastRenderedPageBreak/>
        <w:t>Autant que possible de manière graphique</w:t>
      </w:r>
      <w:r w:rsidR="007211A1">
        <w:t>, imagée, tableaux, etc.</w:t>
      </w:r>
    </w:p>
    <w:p w14:paraId="71FE2F45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F6863FA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22D035AE" w14:textId="77777777" w:rsidR="007F30AE" w:rsidRPr="007F30AE" w:rsidRDefault="007F30AE" w:rsidP="008E53F9">
      <w:pPr>
        <w:pStyle w:val="Titre1"/>
      </w:pPr>
      <w:bookmarkStart w:id="30" w:name="_Toc532179964"/>
      <w:bookmarkStart w:id="31" w:name="_Toc165969648"/>
      <w:bookmarkStart w:id="32" w:name="_Toc128323772"/>
      <w:r w:rsidRPr="007F30AE">
        <w:t>Réalisation</w:t>
      </w:r>
      <w:bookmarkEnd w:id="30"/>
      <w:bookmarkEnd w:id="31"/>
      <w:bookmarkEnd w:id="32"/>
    </w:p>
    <w:p w14:paraId="28A80F1B" w14:textId="77777777" w:rsidR="007F30AE" w:rsidRPr="007F30AE" w:rsidRDefault="00116F07" w:rsidP="008E53F9">
      <w:pPr>
        <w:pStyle w:val="Titre2"/>
      </w:pPr>
      <w:bookmarkStart w:id="33" w:name="_Toc128323773"/>
      <w:r>
        <w:t>Installation de l’e</w:t>
      </w:r>
      <w:r w:rsidR="005C1848">
        <w:t>nvironnement de travail</w:t>
      </w:r>
      <w:bookmarkEnd w:id="33"/>
    </w:p>
    <w:p w14:paraId="52584FCE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0FA793D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409E61D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ACDAEEA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4FBC32A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01F117BA" w14:textId="77777777" w:rsidR="00116F07" w:rsidRDefault="00116F07" w:rsidP="00116F07">
      <w:pPr>
        <w:pStyle w:val="Titre2"/>
      </w:pPr>
      <w:bookmarkStart w:id="34" w:name="_Toc128323774"/>
      <w:r>
        <w:t>Installation</w:t>
      </w:r>
    </w:p>
    <w:p w14:paraId="1927FE3C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2E50F81A" w14:textId="77777777" w:rsidR="005C1848" w:rsidRPr="007F30AE" w:rsidRDefault="005C1848" w:rsidP="005C1848">
      <w:pPr>
        <w:pStyle w:val="Titre2"/>
      </w:pPr>
      <w:r>
        <w:t>Planification détaillée</w:t>
      </w:r>
      <w:bookmarkEnd w:id="34"/>
    </w:p>
    <w:p w14:paraId="734ABFAE" w14:textId="77777777" w:rsidR="005C1848" w:rsidRDefault="005C1848" w:rsidP="005C1848">
      <w:pPr>
        <w:pStyle w:val="Informations"/>
      </w:pPr>
      <w:bookmarkStart w:id="35" w:name="_Toc532179961"/>
      <w:r>
        <w:t>Liste des sprints avec les stories qui ont été réalisées dans chacun.</w:t>
      </w:r>
    </w:p>
    <w:p w14:paraId="15A865EF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85B2EB4" w14:textId="77777777" w:rsidR="00505421" w:rsidRPr="007F30AE" w:rsidRDefault="00F16ADE" w:rsidP="008E53F9">
      <w:pPr>
        <w:pStyle w:val="Titre2"/>
      </w:pPr>
      <w:bookmarkStart w:id="36" w:name="_Toc128323775"/>
      <w:bookmarkEnd w:id="35"/>
      <w:r>
        <w:t>Journal de Bord</w:t>
      </w:r>
      <w:bookmarkEnd w:id="36"/>
    </w:p>
    <w:p w14:paraId="5D1BA806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909D91B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59DA9C00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28323776"/>
      <w:r w:rsidRPr="007F30AE">
        <w:t>Tests</w:t>
      </w:r>
      <w:bookmarkEnd w:id="37"/>
      <w:bookmarkEnd w:id="38"/>
      <w:bookmarkEnd w:id="39"/>
    </w:p>
    <w:p w14:paraId="329F98DF" w14:textId="77777777" w:rsidR="005C1848" w:rsidRDefault="005C1848" w:rsidP="008E53F9">
      <w:pPr>
        <w:pStyle w:val="Titre2"/>
      </w:pPr>
      <w:bookmarkStart w:id="40" w:name="_Toc128323777"/>
      <w:bookmarkStart w:id="41" w:name="_Toc532179968"/>
      <w:bookmarkStart w:id="42" w:name="_Toc165969652"/>
      <w:bookmarkStart w:id="43" w:name="_Ref308525868"/>
      <w:r>
        <w:t>Stratégie de test</w:t>
      </w:r>
      <w:bookmarkEnd w:id="40"/>
    </w:p>
    <w:p w14:paraId="2FB879EE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32A6DE9" w14:textId="77777777" w:rsidR="007F30AE" w:rsidRPr="007F30AE" w:rsidRDefault="007F30AE" w:rsidP="008E53F9">
      <w:pPr>
        <w:pStyle w:val="Titre2"/>
      </w:pPr>
      <w:bookmarkStart w:id="44" w:name="_Toc128323778"/>
      <w:r w:rsidRPr="007F30AE">
        <w:t>Dossier des tests</w:t>
      </w:r>
      <w:bookmarkEnd w:id="41"/>
      <w:bookmarkEnd w:id="42"/>
      <w:bookmarkEnd w:id="43"/>
      <w:bookmarkEnd w:id="44"/>
    </w:p>
    <w:p w14:paraId="1DC7644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55FC3F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45ED2349" w14:textId="77777777" w:rsidR="002B1E09" w:rsidRPr="00920F4E" w:rsidRDefault="002B1E09" w:rsidP="002B1E09">
      <w:pPr>
        <w:pStyle w:val="Titre2"/>
      </w:pPr>
      <w:bookmarkStart w:id="45" w:name="_Toc128323779"/>
      <w:r>
        <w:t>Problèmes restants</w:t>
      </w:r>
      <w:bookmarkEnd w:id="45"/>
    </w:p>
    <w:p w14:paraId="356F717A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F611384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1A36594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20C3769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9B6949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C6EDF04" w14:textId="77777777" w:rsidR="007F30AE" w:rsidRPr="007F30AE" w:rsidRDefault="007F30AE" w:rsidP="008E53F9">
      <w:pPr>
        <w:pStyle w:val="Titre1"/>
      </w:pPr>
      <w:bookmarkStart w:id="46" w:name="_Toc165969653"/>
      <w:bookmarkStart w:id="47" w:name="_Toc128323780"/>
      <w:r w:rsidRPr="007F30AE">
        <w:t>Conclusion</w:t>
      </w:r>
      <w:bookmarkEnd w:id="46"/>
      <w:bookmarkEnd w:id="47"/>
    </w:p>
    <w:p w14:paraId="146E497D" w14:textId="77777777" w:rsidR="007F30AE" w:rsidRPr="00152A26" w:rsidRDefault="007F30AE" w:rsidP="008E53F9">
      <w:pPr>
        <w:pStyle w:val="Titre2"/>
      </w:pPr>
      <w:bookmarkStart w:id="48" w:name="_Toc165969654"/>
      <w:bookmarkStart w:id="49" w:name="_Toc128323781"/>
      <w:r w:rsidRPr="00152A26">
        <w:t xml:space="preserve">Bilan des </w:t>
      </w:r>
      <w:bookmarkEnd w:id="48"/>
      <w:r w:rsidR="008E53F9">
        <w:t>fonctionnalités demandées</w:t>
      </w:r>
      <w:bookmarkEnd w:id="49"/>
    </w:p>
    <w:p w14:paraId="6605FA4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E5E7226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84DC9CF" w14:textId="77777777" w:rsidR="007F30AE" w:rsidRPr="007F30AE" w:rsidRDefault="007F30AE" w:rsidP="008E53F9">
      <w:pPr>
        <w:pStyle w:val="Titre2"/>
      </w:pPr>
      <w:bookmarkStart w:id="50" w:name="_Toc165969655"/>
      <w:bookmarkStart w:id="51" w:name="_Toc128323782"/>
      <w:r w:rsidRPr="007F30AE">
        <w:t>Bilan de la planification</w:t>
      </w:r>
      <w:bookmarkEnd w:id="50"/>
      <w:bookmarkEnd w:id="51"/>
    </w:p>
    <w:p w14:paraId="3B43F845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39984263" w14:textId="77777777" w:rsidR="007F30AE" w:rsidRPr="007F30AE" w:rsidRDefault="007F30AE" w:rsidP="008E53F9">
      <w:pPr>
        <w:pStyle w:val="Titre2"/>
      </w:pPr>
      <w:bookmarkStart w:id="52" w:name="_Toc165969656"/>
      <w:bookmarkStart w:id="53" w:name="_Toc128323783"/>
      <w:r w:rsidRPr="007F30AE">
        <w:t>Bilan personnel</w:t>
      </w:r>
      <w:bookmarkEnd w:id="52"/>
      <w:bookmarkEnd w:id="53"/>
    </w:p>
    <w:p w14:paraId="2137A935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6F63168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764A67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B53FB13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FD3F6CB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61AFC35A" w14:textId="77777777" w:rsidR="00A3107E" w:rsidRPr="00920F4E" w:rsidRDefault="00A3107E" w:rsidP="002B1E09">
      <w:pPr>
        <w:pStyle w:val="Informations"/>
      </w:pPr>
      <w:r w:rsidRPr="00920F4E">
        <w:lastRenderedPageBreak/>
        <w:t>Remerciements, signature, etc.</w:t>
      </w:r>
    </w:p>
    <w:p w14:paraId="2EE64C55" w14:textId="77777777" w:rsidR="007F30AE" w:rsidRPr="007F30AE" w:rsidRDefault="007F30AE" w:rsidP="008E53F9">
      <w:pPr>
        <w:pStyle w:val="Titre1"/>
      </w:pPr>
      <w:bookmarkStart w:id="54" w:name="_Toc532179971"/>
      <w:bookmarkStart w:id="55" w:name="_Toc165969657"/>
      <w:bookmarkStart w:id="56" w:name="_Toc128323784"/>
      <w:r w:rsidRPr="007F30AE">
        <w:t>Divers</w:t>
      </w:r>
      <w:bookmarkEnd w:id="54"/>
      <w:bookmarkEnd w:id="55"/>
      <w:bookmarkEnd w:id="56"/>
    </w:p>
    <w:p w14:paraId="540B1D4A" w14:textId="77777777" w:rsidR="007F30AE" w:rsidRPr="007F30AE" w:rsidRDefault="007F30AE" w:rsidP="008E53F9">
      <w:pPr>
        <w:pStyle w:val="Titre2"/>
      </w:pPr>
      <w:bookmarkStart w:id="57" w:name="_Toc532179972"/>
      <w:bookmarkStart w:id="58" w:name="_Toc165969658"/>
      <w:bookmarkStart w:id="59" w:name="_Toc128323785"/>
      <w:r w:rsidRPr="007F30AE">
        <w:t>Journal de travail</w:t>
      </w:r>
      <w:bookmarkEnd w:id="57"/>
      <w:bookmarkEnd w:id="58"/>
      <w:bookmarkEnd w:id="59"/>
    </w:p>
    <w:p w14:paraId="496F7381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53AEEA9D" w14:textId="77777777" w:rsidR="007F30AE" w:rsidRPr="007F30AE" w:rsidRDefault="00A3107E" w:rsidP="008E53F9">
      <w:pPr>
        <w:pStyle w:val="Titre2"/>
      </w:pPr>
      <w:bookmarkStart w:id="60" w:name="_Toc128323786"/>
      <w:r>
        <w:t>Bibliographie</w:t>
      </w:r>
      <w:bookmarkEnd w:id="60"/>
    </w:p>
    <w:p w14:paraId="786B5F33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A302362" w14:textId="77777777" w:rsidR="00903FEF" w:rsidRPr="007F30AE" w:rsidRDefault="00903FEF" w:rsidP="008E53F9">
      <w:pPr>
        <w:pStyle w:val="Titre2"/>
      </w:pPr>
      <w:bookmarkStart w:id="61" w:name="_Toc128323787"/>
      <w:r>
        <w:t>Webographie</w:t>
      </w:r>
      <w:bookmarkEnd w:id="61"/>
    </w:p>
    <w:p w14:paraId="33CA4A2F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728CAFE8" w14:textId="77777777" w:rsidR="00903FEF" w:rsidRPr="007F30AE" w:rsidRDefault="00903FEF" w:rsidP="008E53F9">
      <w:pPr>
        <w:pStyle w:val="Titre1"/>
      </w:pPr>
      <w:bookmarkStart w:id="62" w:name="_Toc128323788"/>
      <w:r>
        <w:t>Annexes</w:t>
      </w:r>
      <w:bookmarkEnd w:id="62"/>
    </w:p>
    <w:p w14:paraId="1A45586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715C803D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4B09FCC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6EEFD80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  <w:r w:rsidR="009F37BE">
        <w:t xml:space="preserve">       </w:t>
      </w:r>
    </w:p>
    <w:sectPr w:rsidR="007F30AE" w:rsidRPr="00920F4E" w:rsidSect="00D160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Sacha Borodkin" w:date="2024-01-29T11:56:00Z" w:initials="SB">
    <w:p w14:paraId="2C907F8F" w14:textId="77777777" w:rsidR="00413A3C" w:rsidRDefault="00413A3C">
      <w:pPr>
        <w:pStyle w:val="Commentaire"/>
      </w:pPr>
      <w:r>
        <w:rPr>
          <w:rStyle w:val="Marquedecommentaire"/>
        </w:rPr>
        <w:annotationRef/>
      </w:r>
      <w:r>
        <w:t xml:space="preserve">Ces lignes de métro ont été annoncés il y a 30 ans, mais jamais ne construit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907F8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BB63B" w14:textId="77777777" w:rsidR="00A4088D" w:rsidRDefault="00A4088D">
      <w:r>
        <w:separator/>
      </w:r>
    </w:p>
  </w:endnote>
  <w:endnote w:type="continuationSeparator" w:id="0">
    <w:p w14:paraId="3CCECEB8" w14:textId="77777777" w:rsidR="00A4088D" w:rsidRDefault="00A4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6850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0C5F132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59C2B7A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F37BE" w:rsidRPr="009F37BE">
              <w:rPr>
                <w:rFonts w:cs="Arial"/>
                <w:noProof/>
                <w:szCs w:val="16"/>
              </w:rPr>
              <w:t>Sacha Borodkin</w:t>
            </w:r>
          </w:fldSimple>
        </w:p>
        <w:p w14:paraId="333CC4C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D550D5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2EE55D2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F37BE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9F3453" w14:textId="77777777" w:rsidTr="00E52B61">
      <w:trPr>
        <w:jc w:val="center"/>
      </w:trPr>
      <w:tc>
        <w:tcPr>
          <w:tcW w:w="3510" w:type="dxa"/>
          <w:vAlign w:val="center"/>
        </w:tcPr>
        <w:p w14:paraId="366DE1E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7F8677" w14:textId="71952501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2C3A21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2C3A21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75658F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F37B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BFA4319" w14:textId="77777777" w:rsidTr="00E52B61">
      <w:trPr>
        <w:jc w:val="center"/>
      </w:trPr>
      <w:tc>
        <w:tcPr>
          <w:tcW w:w="3510" w:type="dxa"/>
          <w:vAlign w:val="center"/>
        </w:tcPr>
        <w:p w14:paraId="14A72A06" w14:textId="6D0241F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9F37BE" w:rsidRPr="009F37B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C3A21">
            <w:rPr>
              <w:rFonts w:cs="Arial"/>
              <w:noProof/>
              <w:szCs w:val="16"/>
            </w:rPr>
            <w:t>29.01.2024 12:02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C03E1CC" w14:textId="77777777" w:rsidR="00AA4393" w:rsidRPr="00000197" w:rsidRDefault="00253B45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9F37BE" w:rsidRPr="009F37BE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7AECF6D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F2248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3F99F" w14:textId="77777777" w:rsidR="00A4088D" w:rsidRDefault="00A4088D">
      <w:r>
        <w:separator/>
      </w:r>
    </w:p>
  </w:footnote>
  <w:footnote w:type="continuationSeparator" w:id="0">
    <w:p w14:paraId="6DF792BC" w14:textId="77777777" w:rsidR="00A4088D" w:rsidRDefault="00A40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94E1B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268D8B6" w14:textId="77777777">
      <w:trPr>
        <w:trHeight w:val="536"/>
        <w:jc w:val="center"/>
      </w:trPr>
      <w:tc>
        <w:tcPr>
          <w:tcW w:w="2445" w:type="dxa"/>
          <w:vAlign w:val="center"/>
        </w:tcPr>
        <w:p w14:paraId="4ACDBC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1BCE967" w14:textId="77777777" w:rsidR="00AA4393" w:rsidRPr="00B4738A" w:rsidRDefault="00AA4393" w:rsidP="00B4738A"/>
      </w:tc>
      <w:tc>
        <w:tcPr>
          <w:tcW w:w="2283" w:type="dxa"/>
          <w:vAlign w:val="center"/>
        </w:tcPr>
        <w:p w14:paraId="5752E6B0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327AF20" wp14:editId="74760D4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4E91BD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171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7pt;height:11.7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cha Borodkin">
    <w15:presenceInfo w15:providerId="None" w15:userId="Sacha Borod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B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53B45"/>
    <w:rsid w:val="002770F3"/>
    <w:rsid w:val="002951BD"/>
    <w:rsid w:val="00297E2A"/>
    <w:rsid w:val="002B1E09"/>
    <w:rsid w:val="002B6893"/>
    <w:rsid w:val="002C3A21"/>
    <w:rsid w:val="002C6634"/>
    <w:rsid w:val="002D7D46"/>
    <w:rsid w:val="002F038B"/>
    <w:rsid w:val="002F6EB5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13A3C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4D1D"/>
    <w:rsid w:val="00955930"/>
    <w:rsid w:val="00961794"/>
    <w:rsid w:val="0099022A"/>
    <w:rsid w:val="009B009E"/>
    <w:rsid w:val="009B190E"/>
    <w:rsid w:val="009B6FDC"/>
    <w:rsid w:val="009D1A69"/>
    <w:rsid w:val="009D480B"/>
    <w:rsid w:val="009F37BE"/>
    <w:rsid w:val="009F75DD"/>
    <w:rsid w:val="00A3107E"/>
    <w:rsid w:val="00A400FD"/>
    <w:rsid w:val="00A4088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B17C6F"/>
  <w15:docId w15:val="{648295CA-FCF7-4F32-8B14-B7A8EAF5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arquedecommentaire">
    <w:name w:val="annotation reference"/>
    <w:basedOn w:val="Policepardfaut"/>
    <w:semiHidden/>
    <w:unhideWhenUsed/>
    <w:rsid w:val="00413A3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13A3C"/>
  </w:style>
  <w:style w:type="character" w:customStyle="1" w:styleId="CommentaireCar">
    <w:name w:val="Commentaire Car"/>
    <w:basedOn w:val="Policepardfaut"/>
    <w:link w:val="Commentaire"/>
    <w:semiHidden/>
    <w:rsid w:val="00413A3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13A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13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borodkin\Documents\GitHub\ICT-306-SB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ABE9CC-F32A-478F-BFCC-9ED49B42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0</TotalTime>
  <Pages>10</Pages>
  <Words>3097</Words>
  <Characters>17036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20093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Sacha Borodkin</dc:creator>
  <cp:lastModifiedBy>Sacha Borodkin</cp:lastModifiedBy>
  <cp:revision>2</cp:revision>
  <cp:lastPrinted>2009-09-04T13:21:00Z</cp:lastPrinted>
  <dcterms:created xsi:type="dcterms:W3CDTF">2024-01-30T14:50:00Z</dcterms:created>
  <dcterms:modified xsi:type="dcterms:W3CDTF">2024-01-30T14:50:00Z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