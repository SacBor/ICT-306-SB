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proofErr w:type="gramStart"/>
      <w:r w:rsidR="00A44FAF">
        <w:rPr>
          <w:rFonts w:ascii="Century Gothic" w:hAnsi="Century Gothic"/>
        </w:rPr>
        <w:t>décrivez en</w:t>
      </w:r>
      <w:proofErr w:type="gramEnd"/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25CD6882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  <w:r w:rsidR="00277BFB">
              <w:rPr>
                <w:rFonts w:ascii="Century Gothic" w:hAnsi="Century Gothic"/>
                <w:sz w:val="22"/>
              </w:rPr>
              <w:t xml:space="preserve"> </w:t>
            </w:r>
          </w:p>
        </w:tc>
        <w:tc>
          <w:tcPr>
            <w:tcW w:w="4085" w:type="dxa"/>
            <w:shd w:val="clear" w:color="auto" w:fill="auto"/>
          </w:tcPr>
          <w:p w14:paraId="007B5889" w14:textId="311E3A5C" w:rsidR="000C3E21" w:rsidRPr="00F01024" w:rsidRDefault="00277BF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Oui, mais non, parfois j’ai beaucoup idées, parfois aucun</w:t>
            </w:r>
            <w:r w:rsidR="00B41699">
              <w:rPr>
                <w:rFonts w:ascii="Century Gothic" w:hAnsi="Century Gothic"/>
              </w:rPr>
              <w:t>, orthodoxe</w:t>
            </w:r>
          </w:p>
        </w:tc>
        <w:tc>
          <w:tcPr>
            <w:tcW w:w="4085" w:type="dxa"/>
          </w:tcPr>
          <w:p w14:paraId="72C7B40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5268847B" w:rsidR="000C3E21" w:rsidRPr="00F01024" w:rsidRDefault="00277BF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</w:t>
            </w:r>
            <w:r w:rsidR="00644DB4">
              <w:rPr>
                <w:rFonts w:ascii="Century Gothic" w:hAnsi="Century Gothic"/>
              </w:rPr>
              <w:t>troverti, pas très confident</w:t>
            </w:r>
          </w:p>
        </w:tc>
        <w:tc>
          <w:tcPr>
            <w:tcW w:w="4085" w:type="dxa"/>
          </w:tcPr>
          <w:p w14:paraId="5DEA761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4C23EA57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ne suis pas un expert dans ça </w:t>
            </w:r>
          </w:p>
        </w:tc>
        <w:tc>
          <w:tcPr>
            <w:tcW w:w="4085" w:type="dxa"/>
          </w:tcPr>
          <w:p w14:paraId="334A3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300C8D5E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</w:t>
            </w:r>
            <w:r w:rsidR="008C7D1C">
              <w:rPr>
                <w:rFonts w:ascii="Century Gothic" w:hAnsi="Century Gothic"/>
              </w:rPr>
              <w:t>e suis calm</w:t>
            </w:r>
            <w:r>
              <w:rPr>
                <w:rFonts w:ascii="Century Gothic" w:hAnsi="Century Gothic"/>
              </w:rPr>
              <w:t>e</w:t>
            </w:r>
          </w:p>
        </w:tc>
        <w:tc>
          <w:tcPr>
            <w:tcW w:w="4085" w:type="dxa"/>
          </w:tcPr>
          <w:p w14:paraId="18836A8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24004FB6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Parfois je peux le faire</w:t>
            </w:r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3829DBC4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préfère faire tout seule, mais je peux faire tout en groupe</w:t>
            </w:r>
          </w:p>
        </w:tc>
        <w:tc>
          <w:tcPr>
            <w:tcW w:w="4085" w:type="dxa"/>
          </w:tcPr>
          <w:p w14:paraId="141AF7A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69AB3203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discipliné</w:t>
            </w:r>
          </w:p>
        </w:tc>
        <w:tc>
          <w:tcPr>
            <w:tcW w:w="4085" w:type="dxa"/>
          </w:tcPr>
          <w:p w14:paraId="025E8C0B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4D037F97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perfectionniste, mais pas trop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918DC1F" w:rsidR="000C3E21" w:rsidRPr="00F01024" w:rsidRDefault="00B4169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sais pas beaucoup, mais dans</w:t>
            </w:r>
            <w:r w:rsidR="00644DB4">
              <w:rPr>
                <w:rFonts w:ascii="Century Gothic" w:hAnsi="Century Gothic"/>
              </w:rPr>
              <w:t xml:space="preserve"> presque</w:t>
            </w:r>
            <w:r>
              <w:rPr>
                <w:rFonts w:ascii="Century Gothic" w:hAnsi="Century Gothic"/>
              </w:rPr>
              <w:t xml:space="preserve"> tout</w:t>
            </w:r>
            <w:r w:rsidR="00644DB4">
              <w:rPr>
                <w:rFonts w:ascii="Century Gothic" w:hAnsi="Century Gothic"/>
              </w:rPr>
              <w:t xml:space="preserve">, autonome </w:t>
            </w: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  <w:bookmarkStart w:id="0" w:name="_GoBack"/>
      <w:bookmarkEnd w:id="0"/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C2744" w14:textId="77777777" w:rsidR="00D96040" w:rsidRDefault="00D96040">
      <w:r>
        <w:separator/>
      </w:r>
    </w:p>
  </w:endnote>
  <w:endnote w:type="continuationSeparator" w:id="0">
    <w:p w14:paraId="104C488A" w14:textId="77777777" w:rsidR="00D96040" w:rsidRDefault="00D9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4281D2BF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181A82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181A82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45BAD" w14:textId="77777777" w:rsidR="00D96040" w:rsidRDefault="00D96040">
      <w:r>
        <w:separator/>
      </w:r>
    </w:p>
  </w:footnote>
  <w:footnote w:type="continuationSeparator" w:id="0">
    <w:p w14:paraId="24963EB2" w14:textId="77777777" w:rsidR="00D96040" w:rsidRDefault="00D96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3148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81A82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77BFB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44DB4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8C7D1C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2A3B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41699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96040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33522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11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Sacha Borodkin</cp:lastModifiedBy>
  <cp:revision>4</cp:revision>
  <cp:lastPrinted>2018-11-20T15:14:00Z</cp:lastPrinted>
  <dcterms:created xsi:type="dcterms:W3CDTF">2024-01-15T11:04:00Z</dcterms:created>
  <dcterms:modified xsi:type="dcterms:W3CDTF">2024-01-16T12:25:00Z</dcterms:modified>
</cp:coreProperties>
</file>